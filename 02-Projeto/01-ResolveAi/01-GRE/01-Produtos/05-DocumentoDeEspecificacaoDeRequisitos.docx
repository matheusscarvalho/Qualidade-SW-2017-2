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612" w:rsidRDefault="007C2489" w:rsidP="00A24BB7">
      <w:pPr>
        <w:spacing w:before="0" w:after="1920"/>
        <w:ind w:right="-1"/>
        <w:jc w:val="center"/>
        <w:rPr>
          <w:b/>
          <w:sz w:val="40"/>
        </w:rPr>
      </w:pPr>
      <w:r>
        <w:rPr>
          <w:b/>
          <w:sz w:val="40"/>
        </w:rPr>
        <w:t xml:space="preserve">         </w:t>
      </w:r>
    </w:p>
    <w:p w:rsidR="003C633D" w:rsidRDefault="003C633D" w:rsidP="00A24BB7">
      <w:pPr>
        <w:spacing w:before="1920"/>
        <w:ind w:right="-1"/>
        <w:jc w:val="center"/>
        <w:rPr>
          <w:b/>
          <w:sz w:val="40"/>
        </w:rPr>
      </w:pPr>
      <w:r>
        <w:rPr>
          <w:b/>
          <w:sz w:val="40"/>
        </w:rPr>
        <w:t>Sistema de Resolução de Problemas</w:t>
      </w:r>
    </w:p>
    <w:p w:rsidR="00A24BB7" w:rsidRDefault="003C633D" w:rsidP="00A24BB7">
      <w:pPr>
        <w:spacing w:before="1920"/>
        <w:ind w:right="-1"/>
        <w:jc w:val="center"/>
        <w:rPr>
          <w:b/>
          <w:sz w:val="40"/>
        </w:rPr>
      </w:pPr>
      <w:r>
        <w:rPr>
          <w:b/>
          <w:sz w:val="40"/>
        </w:rPr>
        <w:t>Resolve Aí</w:t>
      </w:r>
    </w:p>
    <w:p w:rsidR="003C633D" w:rsidRDefault="003C633D" w:rsidP="00A24BB7">
      <w:pPr>
        <w:spacing w:before="1920"/>
        <w:ind w:right="-1"/>
        <w:jc w:val="center"/>
        <w:rPr>
          <w:b/>
          <w:sz w:val="40"/>
        </w:rPr>
      </w:pPr>
    </w:p>
    <w:p w:rsidR="003C633D" w:rsidRPr="003C633D" w:rsidRDefault="003C633D" w:rsidP="003C633D">
      <w:pPr>
        <w:jc w:val="center"/>
        <w:rPr>
          <w:b/>
          <w:sz w:val="28"/>
        </w:rPr>
      </w:pPr>
      <w:r w:rsidRPr="003C633D">
        <w:rPr>
          <w:b/>
          <w:sz w:val="28"/>
        </w:rPr>
        <w:t>DOCUMENTO DE ESPECIFICAÇÃO DE REQUISITOS - V001</w:t>
      </w:r>
    </w:p>
    <w:p w:rsidR="003C633D" w:rsidRDefault="003C633D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DC7A9E" w:rsidRDefault="00DC7A9E" w:rsidP="003C633D">
      <w:pPr>
        <w:jc w:val="center"/>
        <w:rPr>
          <w:b/>
        </w:rPr>
      </w:pPr>
    </w:p>
    <w:p w:rsidR="003C633D" w:rsidRDefault="003C633D" w:rsidP="003C633D">
      <w:pPr>
        <w:jc w:val="center"/>
        <w:rPr>
          <w:b/>
        </w:rPr>
      </w:pPr>
    </w:p>
    <w:p w:rsidR="003C633D" w:rsidRDefault="003C633D" w:rsidP="003C633D">
      <w:pPr>
        <w:jc w:val="center"/>
        <w:rPr>
          <w:b/>
        </w:rPr>
      </w:pPr>
    </w:p>
    <w:p w:rsidR="003C633D" w:rsidRDefault="003C633D" w:rsidP="003C633D">
      <w:pPr>
        <w:rPr>
          <w:b/>
        </w:rPr>
      </w:pPr>
    </w:p>
    <w:p w:rsidR="00DC7A9E" w:rsidRDefault="00DC7A9E" w:rsidP="003C633D">
      <w:pPr>
        <w:rPr>
          <w:b/>
        </w:rPr>
      </w:pPr>
    </w:p>
    <w:p w:rsidR="00DC7A9E" w:rsidRDefault="00DC7A9E" w:rsidP="003C633D">
      <w:pPr>
        <w:rPr>
          <w:b/>
        </w:rPr>
      </w:pPr>
    </w:p>
    <w:p w:rsidR="00DC7A9E" w:rsidRDefault="00DC7A9E" w:rsidP="003C633D">
      <w:pPr>
        <w:rPr>
          <w:b/>
        </w:rPr>
      </w:pPr>
    </w:p>
    <w:p w:rsidR="003C633D" w:rsidRDefault="003C633D" w:rsidP="003C633D">
      <w:pPr>
        <w:jc w:val="center"/>
        <w:rPr>
          <w:b/>
        </w:rPr>
      </w:pPr>
      <w:r w:rsidRPr="00F07F4A">
        <w:rPr>
          <w:b/>
        </w:rPr>
        <w:t>Goiânia</w:t>
      </w:r>
    </w:p>
    <w:p w:rsidR="004E3612" w:rsidRPr="003C633D" w:rsidRDefault="003C633D" w:rsidP="003C633D">
      <w:pPr>
        <w:jc w:val="center"/>
        <w:rPr>
          <w:b/>
          <w:sz w:val="18"/>
        </w:rPr>
      </w:pPr>
      <w:r w:rsidRPr="003C633D">
        <w:rPr>
          <w:sz w:val="22"/>
        </w:rPr>
        <w:t>2017</w:t>
      </w:r>
    </w:p>
    <w:p w:rsidR="003C633D" w:rsidRDefault="004E3612" w:rsidP="00732682">
      <w:pPr>
        <w:pStyle w:val="Ttulo"/>
        <w:jc w:val="left"/>
        <w:rPr>
          <w:szCs w:val="32"/>
        </w:rPr>
      </w:pPr>
      <w:r>
        <w:br w:type="page"/>
      </w:r>
      <w:bookmarkStart w:id="0" w:name="_Toc388432856"/>
      <w:r w:rsidR="00732682" w:rsidRPr="0074305B">
        <w:rPr>
          <w:szCs w:val="32"/>
        </w:rPr>
        <w:lastRenderedPageBreak/>
        <w:t xml:space="preserve"> </w:t>
      </w:r>
    </w:p>
    <w:p w:rsidR="003C633D" w:rsidRPr="003C633D" w:rsidRDefault="003C633D" w:rsidP="003C633D">
      <w:pPr>
        <w:jc w:val="center"/>
        <w:rPr>
          <w:b/>
          <w:sz w:val="20"/>
        </w:rPr>
      </w:pPr>
      <w:r w:rsidRPr="003C633D">
        <w:t>HISTÓRICO DAS REVISÕES</w:t>
      </w:r>
    </w:p>
    <w:p w:rsidR="003C633D" w:rsidRDefault="003C633D" w:rsidP="003C633D">
      <w:pPr>
        <w:jc w:val="center"/>
        <w:rPr>
          <w:b/>
        </w:rPr>
      </w:pPr>
    </w:p>
    <w:tbl>
      <w:tblPr>
        <w:tblW w:w="90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102"/>
        <w:gridCol w:w="4140"/>
        <w:gridCol w:w="2427"/>
      </w:tblGrid>
      <w:tr w:rsidR="003C633D" w:rsidRPr="003C633D" w:rsidTr="006714B3">
        <w:trPr>
          <w:cantSplit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Data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Versão</w:t>
            </w:r>
          </w:p>
        </w:tc>
        <w:tc>
          <w:tcPr>
            <w:tcW w:w="4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Descrição</w:t>
            </w:r>
          </w:p>
        </w:tc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hideMark/>
          </w:tcPr>
          <w:p w:rsidR="003C633D" w:rsidRPr="003C633D" w:rsidRDefault="003C633D" w:rsidP="003C633D">
            <w:pPr>
              <w:jc w:val="center"/>
              <w:rPr>
                <w:b/>
                <w:color w:val="000000"/>
                <w:szCs w:val="24"/>
              </w:rPr>
            </w:pPr>
            <w:r w:rsidRPr="003C633D">
              <w:rPr>
                <w:b/>
                <w:szCs w:val="24"/>
              </w:rPr>
              <w:t>Autor</w:t>
            </w:r>
          </w:p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 w:rsidRPr="006714B3">
              <w:t>20/11/2017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>
              <w:t>V001</w:t>
            </w:r>
          </w:p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>
              <w:t>Versão Inicial dos Requisitos</w:t>
            </w:r>
          </w:p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C633D" w:rsidRPr="006714B3" w:rsidRDefault="006714B3" w:rsidP="006714B3">
            <w:pPr>
              <w:jc w:val="center"/>
            </w:pPr>
            <w:r>
              <w:t>Matheus Santos Carvalho</w:t>
            </w:r>
          </w:p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3C633D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6714B3"/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  <w:tr w:rsidR="003C633D" w:rsidRPr="006714B3" w:rsidTr="006714B3">
        <w:trPr>
          <w:cantSplit/>
        </w:trPr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4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633D" w:rsidRPr="006714B3" w:rsidRDefault="003C633D" w:rsidP="006714B3"/>
        </w:tc>
        <w:tc>
          <w:tcPr>
            <w:tcW w:w="242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633D" w:rsidRPr="006714B3" w:rsidRDefault="003C633D" w:rsidP="003C633D">
            <w:pPr>
              <w:spacing w:line="360" w:lineRule="auto"/>
              <w:ind w:firstLine="709"/>
              <w:jc w:val="center"/>
            </w:pPr>
          </w:p>
        </w:tc>
      </w:tr>
    </w:tbl>
    <w:p w:rsidR="003C633D" w:rsidRDefault="003C633D" w:rsidP="003C633D">
      <w:pPr>
        <w:rPr>
          <w:rFonts w:ascii="Trebuchet MS" w:hAnsi="Trebuchet MS" w:cs="Arial"/>
          <w:b/>
          <w:color w:val="000000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6714B3" w:rsidRDefault="006714B3" w:rsidP="00732682">
      <w:pPr>
        <w:pStyle w:val="Ttulo"/>
        <w:jc w:val="left"/>
        <w:rPr>
          <w:szCs w:val="32"/>
        </w:rPr>
      </w:pPr>
    </w:p>
    <w:p w:rsidR="00EF6399" w:rsidRDefault="00EF6399" w:rsidP="00732682">
      <w:pPr>
        <w:pStyle w:val="Ttulo"/>
        <w:jc w:val="left"/>
        <w:rPr>
          <w:szCs w:val="32"/>
        </w:rPr>
      </w:pPr>
    </w:p>
    <w:p w:rsidR="003C633D" w:rsidRDefault="003C633D" w:rsidP="00732682">
      <w:pPr>
        <w:pStyle w:val="Ttulo"/>
        <w:jc w:val="left"/>
        <w:rPr>
          <w:szCs w:val="32"/>
        </w:rPr>
      </w:pPr>
    </w:p>
    <w:p w:rsidR="005F544B" w:rsidRPr="0074305B" w:rsidRDefault="005F544B" w:rsidP="00732682">
      <w:pPr>
        <w:pStyle w:val="Ttulo"/>
        <w:jc w:val="left"/>
        <w:rPr>
          <w:szCs w:val="32"/>
        </w:rPr>
      </w:pPr>
      <w:r w:rsidRPr="0074305B">
        <w:rPr>
          <w:szCs w:val="32"/>
        </w:rPr>
        <w:lastRenderedPageBreak/>
        <w:t>Conteúdo</w:t>
      </w:r>
    </w:p>
    <w:bookmarkStart w:id="1" w:name="_Toc390225017"/>
    <w:bookmarkStart w:id="2" w:name="_Toc390225351"/>
    <w:p w:rsidR="006714B3" w:rsidRDefault="00732682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\o "1-3" \h \z \u </w:instrText>
      </w:r>
      <w:r>
        <w:rPr>
          <w:b/>
          <w:sz w:val="28"/>
        </w:rPr>
        <w:fldChar w:fldCharType="separate"/>
      </w:r>
      <w:hyperlink w:anchor="_Toc498888691" w:history="1">
        <w:r w:rsidR="006714B3" w:rsidRPr="00D452FF">
          <w:rPr>
            <w:rStyle w:val="Hyperlink"/>
            <w:noProof/>
          </w:rPr>
          <w:t>1.</w:t>
        </w:r>
        <w:r w:rsidR="006714B3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6714B3" w:rsidRPr="00D452FF">
          <w:rPr>
            <w:rStyle w:val="Hyperlink"/>
            <w:noProof/>
          </w:rPr>
          <w:t>Introdução</w:t>
        </w:r>
        <w:r w:rsidR="006714B3">
          <w:rPr>
            <w:noProof/>
            <w:webHidden/>
          </w:rPr>
          <w:tab/>
        </w:r>
        <w:r w:rsidR="006714B3">
          <w:rPr>
            <w:noProof/>
            <w:webHidden/>
          </w:rPr>
          <w:fldChar w:fldCharType="begin"/>
        </w:r>
        <w:r w:rsidR="006714B3">
          <w:rPr>
            <w:noProof/>
            <w:webHidden/>
          </w:rPr>
          <w:instrText xml:space="preserve"> PAGEREF _Toc498888691 \h </w:instrText>
        </w:r>
        <w:r w:rsidR="006714B3">
          <w:rPr>
            <w:noProof/>
            <w:webHidden/>
          </w:rPr>
        </w:r>
        <w:r w:rsidR="006714B3">
          <w:rPr>
            <w:noProof/>
            <w:webHidden/>
          </w:rPr>
          <w:fldChar w:fldCharType="separate"/>
        </w:r>
        <w:r w:rsidR="006714B3">
          <w:rPr>
            <w:noProof/>
            <w:webHidden/>
          </w:rPr>
          <w:t>5</w:t>
        </w:r>
        <w:r w:rsidR="006714B3"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692" w:history="1">
        <w:r w:rsidRPr="00D452FF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noProof/>
          </w:rPr>
          <w:t>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693" w:history="1">
        <w:r w:rsidRPr="00D452FF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noProof/>
          </w:rPr>
          <w:t>Descrição do problema e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694" w:history="1">
        <w:r w:rsidRPr="00D452FF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noProof/>
          </w:rPr>
          <w:t>Identificação e missão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695" w:history="1">
        <w:r w:rsidRPr="00D452FF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noProof/>
          </w:rPr>
          <w:t>Domínio do problema e contexto de sua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696" w:history="1">
        <w:r w:rsidRPr="00D452FF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noProof/>
          </w:rPr>
          <w:t>Descrição dos interessados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697" w:history="1">
        <w:r w:rsidRPr="00D452FF">
          <w:rPr>
            <w:rStyle w:val="Hyperlink"/>
            <w:bCs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bCs/>
            <w:noProof/>
          </w:rPr>
          <w:t>Casos de Uso e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698" w:history="1">
        <w:r w:rsidRPr="00D452FF">
          <w:rPr>
            <w:rStyle w:val="Hyperlink"/>
            <w:bCs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bCs/>
            <w:noProof/>
          </w:rPr>
          <w:t>Diagramas de Caso de Uso e Lista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699" w:history="1">
        <w:r w:rsidRPr="00D452FF">
          <w:rPr>
            <w:rStyle w:val="Hyperlink"/>
            <w:bCs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bCs/>
            <w:noProof/>
          </w:rPr>
          <w:t>Descrição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00" w:history="1">
        <w:r w:rsidRPr="00D452FF">
          <w:rPr>
            <w:rStyle w:val="Hyperlink"/>
            <w:bCs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bCs/>
            <w:noProof/>
          </w:rPr>
          <w:t>Requisitos e 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01" w:history="1">
        <w:r w:rsidRPr="00D452FF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noProof/>
          </w:rPr>
          <w:t>Referências cruzadas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02" w:history="1">
        <w:r w:rsidRPr="00D452FF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03" w:history="1">
        <w:r w:rsidRPr="00D452FF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D452FF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04" w:history="1">
        <w:r w:rsidRPr="00D452FF">
          <w:rPr>
            <w:rStyle w:val="Hyperlink"/>
            <w:noProof/>
          </w:rPr>
          <w:t>Anexo A – Modelo Conceitual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714B3" w:rsidRDefault="006714B3" w:rsidP="006714B3">
      <w:pPr>
        <w:pStyle w:val="Sumrio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05" w:history="1">
        <w:r w:rsidRPr="00D452FF">
          <w:rPr>
            <w:rStyle w:val="Hyperlink"/>
            <w:noProof/>
          </w:rPr>
          <w:t>Anexo B – Diagrama de Estado do conceito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714B3" w:rsidRDefault="006714B3" w:rsidP="006714B3">
      <w:pPr>
        <w:pStyle w:val="Sumrio2"/>
        <w:ind w:left="0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06" w:history="1">
        <w:r w:rsidRPr="00D452FF">
          <w:rPr>
            <w:rStyle w:val="Hyperlink"/>
            <w:noProof/>
          </w:rPr>
          <w:t>Anexo C – 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4EEE" w:rsidRDefault="00732682" w:rsidP="006714B3">
      <w:pPr>
        <w:rPr>
          <w:b/>
          <w:sz w:val="28"/>
        </w:rPr>
      </w:pPr>
      <w:r>
        <w:rPr>
          <w:b/>
          <w:sz w:val="28"/>
        </w:rPr>
        <w:fldChar w:fldCharType="end"/>
      </w:r>
      <w:bookmarkStart w:id="3" w:name="_Toc380429085"/>
      <w:bookmarkEnd w:id="0"/>
      <w:bookmarkEnd w:id="1"/>
      <w:bookmarkEnd w:id="2"/>
    </w:p>
    <w:p w:rsidR="006714B3" w:rsidRDefault="006714B3" w:rsidP="006714B3">
      <w:pPr>
        <w:jc w:val="left"/>
        <w:rPr>
          <w:noProof/>
        </w:rPr>
      </w:pPr>
      <w:r>
        <w:rPr>
          <w:b/>
          <w:sz w:val="28"/>
        </w:rPr>
        <w:t>Figuras</w:t>
      </w:r>
      <w:r>
        <w:rPr>
          <w:b/>
          <w:sz w:val="28"/>
        </w:rPr>
        <w:fldChar w:fldCharType="begin"/>
      </w:r>
      <w:r>
        <w:rPr>
          <w:b/>
          <w:sz w:val="28"/>
        </w:rPr>
        <w:instrText xml:space="preserve"> TOC \h \z \c "Figura" </w:instrText>
      </w:r>
      <w:r>
        <w:rPr>
          <w:b/>
          <w:sz w:val="28"/>
        </w:rPr>
        <w:fldChar w:fldCharType="separate"/>
      </w:r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07" w:history="1">
        <w:r w:rsidRPr="00ED3F63">
          <w:rPr>
            <w:rStyle w:val="Hyperlink"/>
            <w:noProof/>
          </w:rPr>
          <w:t>Figura 1: Casos de Uso da Etapa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08" w:history="1">
        <w:r w:rsidRPr="00ED3F63">
          <w:rPr>
            <w:rStyle w:val="Hyperlink"/>
            <w:noProof/>
          </w:rPr>
          <w:t>Figura 2: Casos de Uso da Etapa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09" w:history="1">
        <w:r w:rsidRPr="00ED3F63">
          <w:rPr>
            <w:rStyle w:val="Hyperlink"/>
            <w:noProof/>
          </w:rPr>
          <w:t>Figura 3: Casos de Uso Gerenciais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714B3" w:rsidRDefault="006714B3" w:rsidP="006714B3">
      <w:pPr>
        <w:rPr>
          <w:b/>
          <w:sz w:val="28"/>
        </w:rPr>
      </w:pPr>
      <w:r>
        <w:rPr>
          <w:b/>
          <w:sz w:val="28"/>
        </w:rPr>
        <w:fldChar w:fldCharType="end"/>
      </w:r>
    </w:p>
    <w:p w:rsidR="006714B3" w:rsidRDefault="006714B3" w:rsidP="00B84EEE">
      <w:pPr>
        <w:jc w:val="left"/>
        <w:rPr>
          <w:b/>
          <w:sz w:val="28"/>
        </w:rPr>
      </w:pPr>
      <w:r>
        <w:rPr>
          <w:b/>
          <w:sz w:val="28"/>
        </w:rPr>
        <w:t>Tabelas</w:t>
      </w:r>
    </w:p>
    <w:p w:rsidR="006714B3" w:rsidRDefault="00B84EEE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98888715" w:history="1">
        <w:r w:rsidR="006714B3" w:rsidRPr="00EE5CFA">
          <w:rPr>
            <w:rStyle w:val="Hyperlink"/>
            <w:noProof/>
          </w:rPr>
          <w:t>Tabela 1: Seções do Documento</w:t>
        </w:r>
        <w:r w:rsidR="006714B3">
          <w:rPr>
            <w:noProof/>
            <w:webHidden/>
          </w:rPr>
          <w:tab/>
        </w:r>
        <w:r w:rsidR="006714B3">
          <w:rPr>
            <w:noProof/>
            <w:webHidden/>
          </w:rPr>
          <w:fldChar w:fldCharType="begin"/>
        </w:r>
        <w:r w:rsidR="006714B3">
          <w:rPr>
            <w:noProof/>
            <w:webHidden/>
          </w:rPr>
          <w:instrText xml:space="preserve"> PAGEREF _Toc498888715 \h </w:instrText>
        </w:r>
        <w:r w:rsidR="006714B3">
          <w:rPr>
            <w:noProof/>
            <w:webHidden/>
          </w:rPr>
        </w:r>
        <w:r w:rsidR="006714B3">
          <w:rPr>
            <w:noProof/>
            <w:webHidden/>
          </w:rPr>
          <w:fldChar w:fldCharType="separate"/>
        </w:r>
        <w:r w:rsidR="006714B3">
          <w:rPr>
            <w:noProof/>
            <w:webHidden/>
          </w:rPr>
          <w:t>5</w:t>
        </w:r>
        <w:r w:rsidR="006714B3"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16" w:history="1">
        <w:r w:rsidRPr="00EE5CFA">
          <w:rPr>
            <w:rStyle w:val="Hyperlink"/>
            <w:noProof/>
          </w:rPr>
          <w:t>Tabela 2: Interessados no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17" w:history="1">
        <w:r w:rsidRPr="00EE5CFA">
          <w:rPr>
            <w:rStyle w:val="Hyperlink"/>
            <w:noProof/>
          </w:rPr>
          <w:t>Tabela 3: Requisitos Funcionais do Caso de Uso CSU1-Realizar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18" w:history="1">
        <w:r w:rsidRPr="00EE5CFA">
          <w:rPr>
            <w:rStyle w:val="Hyperlink"/>
            <w:noProof/>
          </w:rPr>
          <w:t>Tabela 4: Requisitos Funcionais do Caso de Uso CSU2-Login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19" w:history="1">
        <w:r w:rsidRPr="00EE5CFA">
          <w:rPr>
            <w:rStyle w:val="Hyperlink"/>
            <w:noProof/>
          </w:rPr>
          <w:t>Tabela 5: Requisitos Funcionais do Caso de Uso CSU3-Informar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20" w:history="1">
        <w:r w:rsidRPr="00EE5CFA">
          <w:rPr>
            <w:rStyle w:val="Hyperlink"/>
            <w:noProof/>
          </w:rPr>
          <w:t>Tabela 6: Requisitos Funcionais do Caso de Uso CSU4-Visualizar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21" w:history="1">
        <w:r w:rsidRPr="00EE5CFA">
          <w:rPr>
            <w:rStyle w:val="Hyperlink"/>
            <w:noProof/>
          </w:rPr>
          <w:t>Tabela 7: Requisitos Funcionais do Caso de Uso CSU5-Listar Problemas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22" w:history="1">
        <w:r w:rsidRPr="00EE5CFA">
          <w:rPr>
            <w:rStyle w:val="Hyperlink"/>
            <w:noProof/>
          </w:rPr>
          <w:t>Tabela 8: Requisitos Funcionais do Caso de Uso CSU6-Confirmar Pertinência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23" w:history="1">
        <w:r w:rsidRPr="00EE5CFA">
          <w:rPr>
            <w:rStyle w:val="Hyperlink"/>
            <w:noProof/>
          </w:rPr>
          <w:t>Tabela 9: Requisitos Funcionais do Caso de Uso CSU7-Indicar Prestador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24" w:history="1">
        <w:r w:rsidRPr="00EE5CFA">
          <w:rPr>
            <w:rStyle w:val="Hyperlink"/>
            <w:noProof/>
          </w:rPr>
          <w:t>Tabela 10: Requisitos Funcionais do Caso de Uso CSU8-Alocar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25" w:history="1">
        <w:r w:rsidRPr="00EE5CFA">
          <w:rPr>
            <w:rStyle w:val="Hyperlink"/>
            <w:noProof/>
          </w:rPr>
          <w:t>Tabela 11: Requisitos Funcionais do Caso de Uso CSU9-Informar Execução da Resolução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26" w:history="1">
        <w:r w:rsidRPr="00EE5CFA">
          <w:rPr>
            <w:rStyle w:val="Hyperlink"/>
            <w:noProof/>
          </w:rPr>
          <w:t>Tabela 12: Requisitos Funcionais do Caso de Uso CSU10-Confirmar Resolução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27" w:history="1">
        <w:r w:rsidRPr="00EE5CFA">
          <w:rPr>
            <w:rStyle w:val="Hyperlink"/>
            <w:noProof/>
          </w:rPr>
          <w:t>Tabela 13: Requisitos Funcionais do Caso de Uso CSU11-Classificar Resolução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28" w:history="1">
        <w:r w:rsidRPr="00EE5CFA">
          <w:rPr>
            <w:rStyle w:val="Hyperlink"/>
            <w:noProof/>
          </w:rPr>
          <w:t>Tabela 14: Requisitos Funcionais do Caso de Uso CSU12-Gerar relatório de volume por situação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29" w:history="1">
        <w:r w:rsidRPr="00EE5CFA">
          <w:rPr>
            <w:rStyle w:val="Hyperlink"/>
            <w:noProof/>
          </w:rPr>
          <w:t>Tabela 15: Requisitos Funcionais do Caso de Uso CSU13- Gerar relatório de volume por prestador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30" w:history="1">
        <w:r w:rsidRPr="00EE5CFA">
          <w:rPr>
            <w:rStyle w:val="Hyperlink"/>
            <w:noProof/>
          </w:rPr>
          <w:t>Tabela 16: Requisitos Funcionais do Caso de Uso CSU14- Gerar relatório de satisfação por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31" w:history="1">
        <w:r w:rsidRPr="00EE5CFA">
          <w:rPr>
            <w:rStyle w:val="Hyperlink"/>
            <w:noProof/>
          </w:rPr>
          <w:t>Tabela 17: Requisitos Funcionais do Caso de Uso CSU15- Gerar relatório de demanda por região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32" w:history="1">
        <w:r w:rsidRPr="00EE5CFA">
          <w:rPr>
            <w:rStyle w:val="Hyperlink"/>
            <w:noProof/>
          </w:rPr>
          <w:t>Tabela 18: Requisitos Funcionais do Caso de Uso CSU16- Gerar relatório de demanda por período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33" w:history="1">
        <w:r w:rsidRPr="00EE5CFA">
          <w:rPr>
            <w:rStyle w:val="Hyperlink"/>
            <w:noProof/>
          </w:rPr>
          <w:t>Tabela 19: Requisitos Funcionais do Caso de Uso CSU17- Gerar relatório de volume de serviço por técnico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714B3" w:rsidRDefault="006714B3">
      <w:pPr>
        <w:pStyle w:val="ndicedeilustrae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98888734" w:history="1">
        <w:r w:rsidRPr="00EE5CFA">
          <w:rPr>
            <w:rStyle w:val="Hyperlink"/>
            <w:noProof/>
          </w:rPr>
          <w:t>Tabela 20: Requisitos/Restrições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_Toc498888734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3612" w:rsidRDefault="00B84EEE" w:rsidP="00B84EEE">
      <w:pPr>
        <w:pStyle w:val="Ttulo1"/>
        <w:tabs>
          <w:tab w:val="left" w:pos="426"/>
        </w:tabs>
        <w:rPr>
          <w:sz w:val="40"/>
        </w:rPr>
      </w:pPr>
      <w:r>
        <w:fldChar w:fldCharType="end"/>
      </w:r>
      <w:r w:rsidR="00F666AC">
        <w:rPr>
          <w:sz w:val="32"/>
        </w:rPr>
        <w:br w:type="page"/>
      </w:r>
      <w:bookmarkStart w:id="4" w:name="_Toc498888691"/>
      <w:r w:rsidR="004E3612">
        <w:rPr>
          <w:sz w:val="32"/>
        </w:rPr>
        <w:lastRenderedPageBreak/>
        <w:t>Introdução</w:t>
      </w:r>
      <w:bookmarkEnd w:id="3"/>
      <w:bookmarkEnd w:id="4"/>
    </w:p>
    <w:p w:rsidR="004E3612" w:rsidRDefault="003C633D">
      <w:r>
        <w:rPr>
          <w:rStyle w:val="fontstyle01"/>
        </w:rPr>
        <w:t xml:space="preserve">Este documento tem por objetivo </w:t>
      </w:r>
      <w:r w:rsidR="005B58A2">
        <w:rPr>
          <w:rStyle w:val="fontstyle01"/>
        </w:rPr>
        <w:t xml:space="preserve">descrever as informações e produtos do processo de Gerência de Requisitos </w:t>
      </w:r>
      <w:r>
        <w:rPr>
          <w:rStyle w:val="fontstyle01"/>
        </w:rPr>
        <w:t xml:space="preserve">necessários para o desenvolvimento do </w:t>
      </w:r>
      <w:r w:rsidR="005B58A2">
        <w:rPr>
          <w:rStyle w:val="fontstyle01"/>
        </w:rPr>
        <w:t>Resolve Aí</w:t>
      </w:r>
      <w:r>
        <w:rPr>
          <w:rStyle w:val="fontstyle01"/>
        </w:rPr>
        <w:t>, um software para</w:t>
      </w:r>
      <w:r w:rsidR="005B58A2">
        <w:rPr>
          <w:rStyle w:val="fontstyle01"/>
        </w:rPr>
        <w:t xml:space="preserve"> gerenciar a identificação e resolução de problemas urbanos da cidade de Goiânia</w:t>
      </w:r>
      <w:r>
        <w:rPr>
          <w:rStyle w:val="fontstyle01"/>
        </w:rPr>
        <w:t>.</w:t>
      </w:r>
      <w:r>
        <w:rPr>
          <w:color w:val="000000"/>
        </w:rPr>
        <w:br/>
      </w:r>
      <w:r>
        <w:rPr>
          <w:rStyle w:val="fontstyle01"/>
        </w:rPr>
        <w:t>Nele estão contidas informações importantes para as fases seguintes do processo de</w:t>
      </w:r>
      <w:r>
        <w:rPr>
          <w:color w:val="000000"/>
        </w:rPr>
        <w:br/>
      </w:r>
      <w:r>
        <w:rPr>
          <w:rStyle w:val="fontstyle01"/>
        </w:rPr>
        <w:t>desenvolvimento do software, como por exemplo, a visão geral do sistema, requisitos</w:t>
      </w:r>
      <w:r>
        <w:rPr>
          <w:color w:val="000000"/>
        </w:rPr>
        <w:br/>
      </w:r>
      <w:r>
        <w:rPr>
          <w:rStyle w:val="fontstyle01"/>
        </w:rPr>
        <w:t>funcionais, requisitos não funcionais, casos de uso, restrições e os interessados.</w:t>
      </w:r>
      <w:r>
        <w:rPr>
          <w:color w:val="000000"/>
        </w:rPr>
        <w:br/>
      </w:r>
      <w:r>
        <w:rPr>
          <w:rStyle w:val="fontstyle01"/>
        </w:rPr>
        <w:t>Sendo assim, o documento busca descrever as funções desejadas do produto, de seu</w:t>
      </w:r>
      <w:r>
        <w:rPr>
          <w:color w:val="000000"/>
        </w:rPr>
        <w:br/>
      </w:r>
      <w:r>
        <w:rPr>
          <w:rStyle w:val="fontstyle01"/>
        </w:rPr>
        <w:t>desempenho, aparência, e as relações entre as partes interessadas e expectativ</w:t>
      </w:r>
      <w:bookmarkStart w:id="5" w:name="_GoBack"/>
      <w:bookmarkEnd w:id="5"/>
      <w:r>
        <w:rPr>
          <w:rStyle w:val="fontstyle01"/>
        </w:rPr>
        <w:t>as.</w:t>
      </w:r>
    </w:p>
    <w:p w:rsidR="00074530" w:rsidRPr="00912FF5" w:rsidRDefault="00074530" w:rsidP="005B58A2">
      <w:pPr>
        <w:rPr>
          <w:i/>
        </w:rPr>
      </w:pPr>
    </w:p>
    <w:p w:rsidR="004E3612" w:rsidRPr="00B84EEE" w:rsidRDefault="004E3612">
      <w:pPr>
        <w:pStyle w:val="Ttulo2"/>
        <w:tabs>
          <w:tab w:val="num" w:pos="426"/>
        </w:tabs>
        <w:rPr>
          <w:sz w:val="28"/>
        </w:rPr>
      </w:pPr>
      <w:bookmarkStart w:id="6" w:name="_Toc380429088"/>
      <w:bookmarkStart w:id="7" w:name="_Toc498888692"/>
      <w:r w:rsidRPr="00B84EEE">
        <w:rPr>
          <w:sz w:val="28"/>
        </w:rPr>
        <w:t>Organização do documento</w:t>
      </w:r>
      <w:bookmarkEnd w:id="6"/>
      <w:bookmarkEnd w:id="7"/>
    </w:p>
    <w:p w:rsidR="005B58A2" w:rsidRPr="00B84EEE" w:rsidRDefault="005B58A2" w:rsidP="005B58A2">
      <w:bookmarkStart w:id="8" w:name="_Toc94061554"/>
      <w:r w:rsidRPr="00B84EEE">
        <w:t xml:space="preserve">O documento está organizado em seções de acordo com a </w:t>
      </w:r>
      <w:r w:rsidRPr="00B84EEE">
        <w:rPr>
          <w:i/>
        </w:rPr>
        <w:t>Tabela 1</w:t>
      </w:r>
      <w:r w:rsidRPr="00B84EEE">
        <w:t>.</w:t>
      </w:r>
    </w:p>
    <w:p w:rsidR="005B58A2" w:rsidRDefault="005B58A2" w:rsidP="005B58A2"/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  <w:gridCol w:w="4111"/>
        <w:gridCol w:w="4394"/>
      </w:tblGrid>
      <w:tr w:rsidR="005B58A2" w:rsidTr="00CE06DC">
        <w:tc>
          <w:tcPr>
            <w:tcW w:w="392" w:type="dxa"/>
            <w:shd w:val="clear" w:color="auto" w:fill="D9D9D9" w:themeFill="background1" w:themeFillShade="D9"/>
            <w:vAlign w:val="center"/>
          </w:tcPr>
          <w:p w:rsidR="005B58A2" w:rsidRPr="00CE06DC" w:rsidRDefault="005B58A2" w:rsidP="00E574DB">
            <w:pPr>
              <w:jc w:val="center"/>
              <w:rPr>
                <w:b/>
              </w:rPr>
            </w:pPr>
            <w:r w:rsidRPr="00CE06DC">
              <w:rPr>
                <w:b/>
              </w:rPr>
              <w:t>#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5B58A2" w:rsidRPr="00CE06DC" w:rsidRDefault="005B58A2" w:rsidP="00E574DB">
            <w:pPr>
              <w:jc w:val="center"/>
              <w:rPr>
                <w:b/>
              </w:rPr>
            </w:pPr>
            <w:r w:rsidRPr="00CE06DC">
              <w:rPr>
                <w:b/>
              </w:rPr>
              <w:t>Seção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:rsidR="005B58A2" w:rsidRPr="00CE06DC" w:rsidRDefault="005B58A2" w:rsidP="00E574DB">
            <w:pPr>
              <w:jc w:val="center"/>
              <w:rPr>
                <w:b/>
              </w:rPr>
            </w:pPr>
            <w:r w:rsidRPr="00CE06DC">
              <w:rPr>
                <w:b/>
              </w:rPr>
              <w:t>Descrição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1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Introdução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Pr="00EF6CD5" w:rsidRDefault="005B58A2" w:rsidP="00E574DB">
            <w:pPr>
              <w:jc w:val="center"/>
            </w:pPr>
            <w:r w:rsidRPr="00EF6CD5">
              <w:t>O objetivo principal da introdução é descrever o documento</w:t>
            </w:r>
            <w:r>
              <w:t xml:space="preserve"> e </w:t>
            </w:r>
            <w:r w:rsidRPr="00EF6CD5">
              <w:t>suas seç</w:t>
            </w:r>
            <w:r>
              <w:t>ões fornecendo uma visão geral de seu conteúdo</w:t>
            </w:r>
            <w:r w:rsidRPr="00EF6CD5">
              <w:t>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2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Descrição do Problema e do Sistema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5B58A2">
            <w:pPr>
              <w:jc w:val="center"/>
            </w:pPr>
            <w:r>
              <w:t xml:space="preserve">Nesta seção o Resolve Aí é descrito. O domínio do problema que deverá ser resolvido pelo sistema é explicado e também as características específicas do problema em seu contexto de execução. 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3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Casos de Uso e Requisitos Funcionais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são identificados os casos de uso do sistema, os atores neles envolvidos e os requisitos funcionais neles tratados.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4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Requisitos e Restrições não Funcionais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é apresentada uma lista de todos os requisitos não funcionais e suas respectivas descrições, separados por tipo e contendo identificação única.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B84EEE" w:rsidP="00E574DB">
            <w:pPr>
              <w:jc w:val="center"/>
            </w:pPr>
            <w:r>
              <w:t>5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Referências Cruzadas Complementares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são colocadas algumas referências cruzadas que podem ajudar o rastreamento futuro dos requisitos.</w:t>
            </w:r>
          </w:p>
        </w:tc>
      </w:tr>
      <w:tr w:rsidR="005B58A2" w:rsidTr="00827513">
        <w:tc>
          <w:tcPr>
            <w:tcW w:w="392" w:type="dxa"/>
            <w:shd w:val="clear" w:color="auto" w:fill="auto"/>
            <w:vAlign w:val="center"/>
          </w:tcPr>
          <w:p w:rsidR="005B58A2" w:rsidRDefault="00EF6399" w:rsidP="00E574DB">
            <w:pPr>
              <w:jc w:val="center"/>
            </w:pPr>
            <w:r>
              <w:t>6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Bibliografia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5B58A2" w:rsidRDefault="005B58A2" w:rsidP="00E574DB">
            <w:pPr>
              <w:jc w:val="center"/>
            </w:pPr>
            <w:r>
              <w:t>Nesta seção estão detalhadas as fontes de informação citadas no documento ou usadas de alguma forma para sua elaboração.</w:t>
            </w:r>
          </w:p>
        </w:tc>
      </w:tr>
      <w:tr w:rsidR="00B84EEE" w:rsidTr="00827513">
        <w:tc>
          <w:tcPr>
            <w:tcW w:w="392" w:type="dxa"/>
            <w:shd w:val="clear" w:color="auto" w:fill="auto"/>
            <w:vAlign w:val="center"/>
          </w:tcPr>
          <w:p w:rsidR="00B84EEE" w:rsidRDefault="00EF6399" w:rsidP="00E574DB">
            <w:pPr>
              <w:jc w:val="center"/>
            </w:pPr>
            <w:r>
              <w:t>7</w:t>
            </w:r>
            <w:r w:rsidR="00B84EEE">
              <w:t xml:space="preserve"> 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B84EEE" w:rsidRDefault="00B84EEE" w:rsidP="00E574DB">
            <w:pPr>
              <w:jc w:val="center"/>
            </w:pPr>
            <w:r>
              <w:t>Anexos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B84EEE" w:rsidRDefault="00B84EEE" w:rsidP="00E574DB">
            <w:pPr>
              <w:jc w:val="center"/>
            </w:pPr>
            <w:r>
              <w:t>Nesta seção encontram-se informações adicionais relevantes ao entendimento do domínio do problema do sistema e seus requisitos.</w:t>
            </w:r>
          </w:p>
        </w:tc>
      </w:tr>
    </w:tbl>
    <w:p w:rsidR="00E442BD" w:rsidRPr="00827513" w:rsidRDefault="005B58A2" w:rsidP="00827513">
      <w:pPr>
        <w:pStyle w:val="Legenda"/>
        <w:jc w:val="center"/>
      </w:pPr>
      <w:bookmarkStart w:id="9" w:name="_Toc498888715"/>
      <w:r>
        <w:t xml:space="preserve">Tabela </w:t>
      </w:r>
      <w:r w:rsidR="00EF6399">
        <w:fldChar w:fldCharType="begin"/>
      </w:r>
      <w:r w:rsidR="00EF6399">
        <w:instrText xml:space="preserve"> SEQ Tabela \* ARABIC </w:instrText>
      </w:r>
      <w:r w:rsidR="00EF6399">
        <w:fldChar w:fldCharType="separate"/>
      </w:r>
      <w:r w:rsidR="000308EB">
        <w:rPr>
          <w:noProof/>
        </w:rPr>
        <w:t>1</w:t>
      </w:r>
      <w:r w:rsidR="00EF6399">
        <w:fldChar w:fldCharType="end"/>
      </w:r>
      <w:r>
        <w:t>: Seções do Documento</w:t>
      </w:r>
      <w:bookmarkEnd w:id="9"/>
    </w:p>
    <w:p w:rsidR="00E4521C" w:rsidRDefault="00064412" w:rsidP="00E4521C">
      <w:pPr>
        <w:pStyle w:val="Ttulo1"/>
        <w:widowControl/>
        <w:tabs>
          <w:tab w:val="clear" w:pos="0"/>
          <w:tab w:val="num" w:pos="432"/>
        </w:tabs>
        <w:overflowPunct/>
        <w:autoSpaceDE/>
        <w:autoSpaceDN/>
        <w:adjustRightInd/>
        <w:spacing w:after="60"/>
        <w:ind w:left="432" w:hanging="432"/>
        <w:textAlignment w:val="auto"/>
        <w:rPr>
          <w:sz w:val="32"/>
        </w:rPr>
      </w:pPr>
      <w:bookmarkStart w:id="10" w:name="_Toc380429089"/>
      <w:bookmarkStart w:id="11" w:name="_Toc498888693"/>
      <w:r>
        <w:rPr>
          <w:sz w:val="32"/>
        </w:rPr>
        <w:lastRenderedPageBreak/>
        <w:t>Descrição do problema e do sistema</w:t>
      </w:r>
      <w:bookmarkEnd w:id="10"/>
      <w:bookmarkEnd w:id="11"/>
    </w:p>
    <w:p w:rsidR="00E4521C" w:rsidRDefault="00064412" w:rsidP="00064412">
      <w:pPr>
        <w:pStyle w:val="Ttulo2"/>
        <w:tabs>
          <w:tab w:val="num" w:pos="426"/>
        </w:tabs>
        <w:rPr>
          <w:sz w:val="28"/>
        </w:rPr>
      </w:pPr>
      <w:bookmarkStart w:id="12" w:name="_Toc119212630"/>
      <w:bookmarkStart w:id="13" w:name="_Toc380429090"/>
      <w:bookmarkStart w:id="14" w:name="_Toc498888694"/>
      <w:r>
        <w:rPr>
          <w:sz w:val="28"/>
        </w:rPr>
        <w:t>Identificação</w:t>
      </w:r>
      <w:r w:rsidR="00E4521C" w:rsidRPr="00064412">
        <w:rPr>
          <w:sz w:val="28"/>
        </w:rPr>
        <w:t xml:space="preserve"> </w:t>
      </w:r>
      <w:r w:rsidR="002D0F66">
        <w:rPr>
          <w:sz w:val="28"/>
        </w:rPr>
        <w:t xml:space="preserve">e missão </w:t>
      </w:r>
      <w:r w:rsidR="00E4521C" w:rsidRPr="00064412">
        <w:rPr>
          <w:sz w:val="28"/>
        </w:rPr>
        <w:t>do Sistema</w:t>
      </w:r>
      <w:bookmarkEnd w:id="12"/>
      <w:bookmarkEnd w:id="13"/>
      <w:bookmarkEnd w:id="14"/>
    </w:p>
    <w:p w:rsidR="00827513" w:rsidRPr="00827513" w:rsidRDefault="00827513" w:rsidP="00827513">
      <w:r>
        <w:rPr>
          <w:szCs w:val="24"/>
        </w:rPr>
        <w:t xml:space="preserve">O Resolve Aí será desenvolvido com objetivo de </w:t>
      </w:r>
      <w:r w:rsidRPr="00F07F4A">
        <w:t xml:space="preserve">fornecer uma plataforma confiável de fácil uso e acesso para a interação entre </w:t>
      </w:r>
      <w:r>
        <w:t>cidadãos, prefeitura e os prestadores de serviços no contexto de resolução de problemas urbanos</w:t>
      </w:r>
      <w:r w:rsidRPr="00F07F4A">
        <w:t>.</w:t>
      </w:r>
      <w:r>
        <w:t xml:space="preserve"> </w:t>
      </w:r>
    </w:p>
    <w:p w:rsidR="00E4521C" w:rsidRPr="002D0F66" w:rsidRDefault="002D0F66" w:rsidP="002D0F66">
      <w:pPr>
        <w:pStyle w:val="Ttulo2"/>
        <w:tabs>
          <w:tab w:val="num" w:pos="426"/>
        </w:tabs>
        <w:rPr>
          <w:sz w:val="28"/>
        </w:rPr>
      </w:pPr>
      <w:bookmarkStart w:id="15" w:name="_Toc119212632"/>
      <w:bookmarkStart w:id="16" w:name="_Toc380429091"/>
      <w:bookmarkStart w:id="17" w:name="_Toc498888695"/>
      <w:r>
        <w:rPr>
          <w:sz w:val="28"/>
        </w:rPr>
        <w:t>Domínio do p</w:t>
      </w:r>
      <w:r w:rsidR="00E4521C" w:rsidRPr="002D0F66">
        <w:rPr>
          <w:sz w:val="28"/>
        </w:rPr>
        <w:t>roblema</w:t>
      </w:r>
      <w:bookmarkEnd w:id="15"/>
      <w:r>
        <w:rPr>
          <w:sz w:val="28"/>
        </w:rPr>
        <w:t xml:space="preserve"> e contexto de sua aplicação</w:t>
      </w:r>
      <w:bookmarkEnd w:id="16"/>
      <w:bookmarkEnd w:id="17"/>
    </w:p>
    <w:p w:rsidR="00BB25AC" w:rsidRPr="00BB25AC" w:rsidRDefault="00BB25AC" w:rsidP="00BB25AC">
      <w:pPr>
        <w:shd w:val="clear" w:color="auto" w:fill="FFFFFF"/>
        <w:overflowPunct/>
        <w:autoSpaceDE/>
        <w:autoSpaceDN/>
        <w:adjustRightInd/>
        <w:spacing w:before="0" w:after="0" w:line="312" w:lineRule="atLeast"/>
        <w:jc w:val="left"/>
        <w:textAlignment w:val="auto"/>
      </w:pPr>
      <w:bookmarkStart w:id="18" w:name="_Toc119212633"/>
      <w:bookmarkStart w:id="19" w:name="_Toc119212635"/>
      <w:bookmarkStart w:id="20" w:name="_Toc380429092"/>
      <w:r w:rsidRPr="00BB25AC">
        <w:t>A Prefeitura de Goiânia pretende aumentar a qualidade do atendimento aos cidadãos, aumentando a efetividade da resolução dos problemas e a interação entre prefeitura, prestadores de serviços e cidadãos.</w:t>
      </w:r>
    </w:p>
    <w:p w:rsidR="00BB25AC" w:rsidRDefault="00BB25AC" w:rsidP="00BB25AC">
      <w:pPr>
        <w:shd w:val="clear" w:color="auto" w:fill="FFFFFF"/>
        <w:overflowPunct/>
        <w:autoSpaceDE/>
        <w:autoSpaceDN/>
        <w:adjustRightInd/>
        <w:spacing w:before="0" w:after="0" w:line="312" w:lineRule="atLeast"/>
        <w:textAlignment w:val="auto"/>
      </w:pPr>
      <w:r w:rsidRPr="00BB25AC">
        <w:t>Os principais problemas são:</w:t>
      </w:r>
    </w:p>
    <w:p w:rsidR="00BB25AC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 w:rsidRPr="00BB25AC">
        <w:t>Burocracia para registrar um problema e acompanhar a sua resolução.</w:t>
      </w:r>
    </w:p>
    <w:p w:rsidR="00BB25AC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 w:rsidRPr="00BB25AC">
        <w:t>Burocracia na distribuição e monitoramento das demandas repassadas aos prestadores de serviços</w:t>
      </w:r>
      <w:r>
        <w:t>.</w:t>
      </w:r>
    </w:p>
    <w:p w:rsidR="00BB25AC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</w:pPr>
      <w:r w:rsidRPr="00BB25AC">
        <w:t>Dificuldade para coletar e apresentar informações sobre o panorama dos problemas. Dificuldade para encontrar a localização exata das demandas</w:t>
      </w:r>
      <w:r>
        <w:t>.</w:t>
      </w:r>
    </w:p>
    <w:p w:rsidR="00BB25AC" w:rsidRPr="00EF6399" w:rsidRDefault="00BB25AC" w:rsidP="002314CB">
      <w:pPr>
        <w:pStyle w:val="PargrafodaLista"/>
        <w:numPr>
          <w:ilvl w:val="0"/>
          <w:numId w:val="4"/>
        </w:numPr>
        <w:shd w:val="clear" w:color="auto" w:fill="FFFFFF"/>
        <w:spacing w:before="0" w:after="0" w:line="312" w:lineRule="atLeast"/>
        <w:rPr>
          <w:szCs w:val="20"/>
        </w:rPr>
      </w:pPr>
      <w:r w:rsidRPr="00BB25AC">
        <w:t>Não é possível identificar o nível de satisfação dos cidadãos em relação a resolução dos problemas</w:t>
      </w:r>
      <w:r>
        <w:t>.</w:t>
      </w:r>
    </w:p>
    <w:p w:rsidR="00EF6399" w:rsidRPr="00EF6399" w:rsidRDefault="00EF6399" w:rsidP="00EF6399">
      <w:pPr>
        <w:shd w:val="clear" w:color="auto" w:fill="FFFFFF"/>
        <w:spacing w:before="0" w:after="0" w:line="312" w:lineRule="atLeast"/>
      </w:pPr>
      <w:r>
        <w:t>Com objetivo de melhorar o entendimento do domínio problema e fornecer um direcionamento para sua solução, este documento possui um modelo conceitual (</w:t>
      </w:r>
      <w:r w:rsidRPr="00EF6399">
        <w:rPr>
          <w:i/>
        </w:rPr>
        <w:t>Anexo A</w:t>
      </w:r>
      <w:r>
        <w:t>)</w:t>
      </w:r>
      <w:r w:rsidR="00917B4D">
        <w:t>,</w:t>
      </w:r>
      <w:r>
        <w:t xml:space="preserve"> um </w:t>
      </w:r>
      <w:r w:rsidR="00917B4D">
        <w:t>diagrama de estado do conceito problema</w:t>
      </w:r>
      <w:r>
        <w:t xml:space="preserve"> (</w:t>
      </w:r>
      <w:r w:rsidRPr="00EF6399">
        <w:rPr>
          <w:i/>
        </w:rPr>
        <w:t>Anexo B</w:t>
      </w:r>
      <w:r>
        <w:t>)</w:t>
      </w:r>
      <w:r w:rsidR="00917B4D">
        <w:t xml:space="preserve"> e um protótipo (</w:t>
      </w:r>
      <w:r w:rsidR="00917B4D" w:rsidRPr="00917B4D">
        <w:rPr>
          <w:i/>
        </w:rPr>
        <w:t>Anexo C</w:t>
      </w:r>
      <w:r w:rsidR="00917B4D">
        <w:t>)</w:t>
      </w:r>
      <w:r>
        <w:t xml:space="preserve">. </w:t>
      </w:r>
    </w:p>
    <w:p w:rsidR="001B1167" w:rsidRPr="002656B7" w:rsidRDefault="001B1167" w:rsidP="001B1167">
      <w:pPr>
        <w:pStyle w:val="Ttulo2"/>
        <w:tabs>
          <w:tab w:val="num" w:pos="426"/>
        </w:tabs>
      </w:pPr>
      <w:bookmarkStart w:id="21" w:name="_Toc498888696"/>
      <w:r w:rsidRPr="001E5647">
        <w:rPr>
          <w:sz w:val="28"/>
        </w:rPr>
        <w:t xml:space="preserve">Descrição dos interessados </w:t>
      </w:r>
      <w:bookmarkEnd w:id="19"/>
      <w:r>
        <w:rPr>
          <w:sz w:val="28"/>
        </w:rPr>
        <w:t>do sistema</w:t>
      </w:r>
      <w:bookmarkEnd w:id="20"/>
      <w:bookmarkEnd w:id="21"/>
    </w:p>
    <w:p w:rsidR="00BB25AC" w:rsidRPr="00B17766" w:rsidRDefault="00BB25AC" w:rsidP="00BB25AC">
      <w:pPr>
        <w:pStyle w:val="Corpodetexto"/>
        <w:rPr>
          <w:szCs w:val="24"/>
        </w:rPr>
      </w:pPr>
      <w:bookmarkStart w:id="22" w:name="_Toc380429093"/>
      <w:r>
        <w:rPr>
          <w:szCs w:val="24"/>
        </w:rPr>
        <w:t xml:space="preserve">Os interessados no desenvolvimento do sistema são descritos na </w:t>
      </w:r>
      <w:r>
        <w:rPr>
          <w:i/>
          <w:szCs w:val="24"/>
        </w:rPr>
        <w:t>Tabela 2</w:t>
      </w:r>
      <w:r>
        <w:rPr>
          <w:szCs w:val="24"/>
        </w:rPr>
        <w:t>.</w:t>
      </w:r>
    </w:p>
    <w:tbl>
      <w:tblPr>
        <w:tblW w:w="9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976"/>
        <w:gridCol w:w="3433"/>
      </w:tblGrid>
      <w:tr w:rsidR="00BB25AC" w:rsidRPr="00F07F4A" w:rsidTr="00CE06DC">
        <w:tc>
          <w:tcPr>
            <w:tcW w:w="2802" w:type="dxa"/>
            <w:shd w:val="clear" w:color="auto" w:fill="D9D9D9" w:themeFill="background1" w:themeFillShade="D9"/>
          </w:tcPr>
          <w:p w:rsidR="00BB25AC" w:rsidRPr="00F07F4A" w:rsidRDefault="00BB25AC" w:rsidP="00E574DB">
            <w:pPr>
              <w:jc w:val="center"/>
              <w:rPr>
                <w:b/>
              </w:rPr>
            </w:pPr>
            <w:r w:rsidRPr="00F07F4A">
              <w:rPr>
                <w:b/>
              </w:rPr>
              <w:t>Envolvido/Usuário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BB25AC" w:rsidRPr="00F07F4A" w:rsidRDefault="00BB25AC" w:rsidP="00E574DB">
            <w:pPr>
              <w:jc w:val="center"/>
              <w:rPr>
                <w:b/>
              </w:rPr>
            </w:pPr>
            <w:r w:rsidRPr="00F07F4A">
              <w:rPr>
                <w:b/>
              </w:rPr>
              <w:t>Descrição</w:t>
            </w:r>
          </w:p>
        </w:tc>
        <w:tc>
          <w:tcPr>
            <w:tcW w:w="3433" w:type="dxa"/>
            <w:shd w:val="clear" w:color="auto" w:fill="D9D9D9" w:themeFill="background1" w:themeFillShade="D9"/>
          </w:tcPr>
          <w:p w:rsidR="00BB25AC" w:rsidRPr="00F07F4A" w:rsidRDefault="00BB25AC" w:rsidP="00E574DB">
            <w:pPr>
              <w:jc w:val="center"/>
              <w:rPr>
                <w:b/>
              </w:rPr>
            </w:pPr>
            <w:r w:rsidRPr="00F07F4A">
              <w:rPr>
                <w:b/>
              </w:rPr>
              <w:t>Papel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Cidadão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Habitante da cidade que deseja reportar um problema urbano.</w:t>
            </w:r>
          </w:p>
        </w:tc>
        <w:tc>
          <w:tcPr>
            <w:tcW w:w="3433" w:type="dxa"/>
          </w:tcPr>
          <w:p w:rsidR="00BB25AC" w:rsidRPr="00F07F4A" w:rsidRDefault="00BB25AC" w:rsidP="008D5A59">
            <w:pPr>
              <w:jc w:val="center"/>
            </w:pPr>
            <w:r w:rsidRPr="00F07F4A">
              <w:t>Responsáve</w:t>
            </w:r>
            <w:r w:rsidR="008D5A59">
              <w:t>l</w:t>
            </w:r>
            <w:r w:rsidRPr="00F07F4A">
              <w:t xml:space="preserve"> por </w:t>
            </w:r>
            <w:r w:rsidR="008D5A59">
              <w:t>informar problemas urbanos encontrados à prefeitura.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Prefeitura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-</w:t>
            </w:r>
          </w:p>
        </w:tc>
        <w:tc>
          <w:tcPr>
            <w:tcW w:w="3433" w:type="dxa"/>
          </w:tcPr>
          <w:p w:rsidR="00BB25AC" w:rsidRPr="00F07F4A" w:rsidRDefault="008D5A59" w:rsidP="00E574DB">
            <w:pPr>
              <w:jc w:val="center"/>
            </w:pPr>
            <w:r>
              <w:t>Responsável por analisar os problemas informados pelos cidadãos e alocar o(s) prestador(es) adequado(s) para resolução desses problemas</w:t>
            </w:r>
            <w:r w:rsidR="00BB25AC" w:rsidRPr="00F07F4A">
              <w:t>.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Prestadores de serviços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Empresa prestadora de serviços à prefeitura.</w:t>
            </w:r>
          </w:p>
        </w:tc>
        <w:tc>
          <w:tcPr>
            <w:tcW w:w="3433" w:type="dxa"/>
          </w:tcPr>
          <w:p w:rsidR="00BB25AC" w:rsidRPr="00F07F4A" w:rsidRDefault="008D5A59" w:rsidP="00E574DB">
            <w:pPr>
              <w:jc w:val="center"/>
            </w:pPr>
            <w:r>
              <w:t>Responsável por definir como, quando e por quem (um de seus técnicos) serão implementadas as resoluções.</w:t>
            </w:r>
          </w:p>
        </w:tc>
      </w:tr>
      <w:tr w:rsidR="00BB25AC" w:rsidRPr="00F07F4A" w:rsidTr="00E574DB">
        <w:tc>
          <w:tcPr>
            <w:tcW w:w="2802" w:type="dxa"/>
          </w:tcPr>
          <w:p w:rsidR="00BB25AC" w:rsidRPr="00F07F4A" w:rsidRDefault="00BB25AC" w:rsidP="00E574DB">
            <w:pPr>
              <w:jc w:val="center"/>
            </w:pPr>
            <w:r>
              <w:t>Técnico do prestador de serviços</w:t>
            </w:r>
          </w:p>
        </w:tc>
        <w:tc>
          <w:tcPr>
            <w:tcW w:w="2976" w:type="dxa"/>
          </w:tcPr>
          <w:p w:rsidR="00BB25AC" w:rsidRPr="00F07F4A" w:rsidRDefault="008D5A59" w:rsidP="00E574DB">
            <w:pPr>
              <w:jc w:val="center"/>
            </w:pPr>
            <w:r>
              <w:t>Funcionário de um prestador de serviços à prefeitura.</w:t>
            </w:r>
          </w:p>
        </w:tc>
        <w:tc>
          <w:tcPr>
            <w:tcW w:w="3433" w:type="dxa"/>
          </w:tcPr>
          <w:p w:rsidR="00BB25AC" w:rsidRPr="00F07F4A" w:rsidRDefault="008D5A59" w:rsidP="00BF64D9">
            <w:pPr>
              <w:jc w:val="center"/>
            </w:pPr>
            <w:r>
              <w:t xml:space="preserve">Responsável por implementar as ações pertinentes </w:t>
            </w:r>
            <w:r w:rsidR="00BF64D9">
              <w:t>à</w:t>
            </w:r>
            <w:r>
              <w:t xml:space="preserve"> resolução de um determinado problema.</w:t>
            </w:r>
          </w:p>
        </w:tc>
      </w:tr>
    </w:tbl>
    <w:p w:rsidR="00BB25AC" w:rsidRPr="00B17766" w:rsidRDefault="00BB25AC" w:rsidP="00BB25AC">
      <w:pPr>
        <w:pStyle w:val="Legenda"/>
        <w:jc w:val="center"/>
      </w:pPr>
      <w:bookmarkStart w:id="23" w:name="_Toc498888716"/>
      <w:r>
        <w:t xml:space="preserve">Tabela </w:t>
      </w:r>
      <w:r w:rsidR="00EF6399">
        <w:fldChar w:fldCharType="begin"/>
      </w:r>
      <w:r w:rsidR="00EF6399">
        <w:instrText xml:space="preserve"> SEQ Tabela \* ARABIC </w:instrText>
      </w:r>
      <w:r w:rsidR="00EF6399">
        <w:fldChar w:fldCharType="separate"/>
      </w:r>
      <w:r w:rsidR="000308EB">
        <w:rPr>
          <w:noProof/>
        </w:rPr>
        <w:t>2</w:t>
      </w:r>
      <w:r w:rsidR="00EF6399">
        <w:fldChar w:fldCharType="end"/>
      </w:r>
      <w:r>
        <w:t xml:space="preserve">: </w:t>
      </w:r>
      <w:r w:rsidRPr="00EC66CE">
        <w:t>Interessados no Sistema</w:t>
      </w:r>
      <w:bookmarkEnd w:id="23"/>
    </w:p>
    <w:p w:rsidR="0079348F" w:rsidRPr="0079348F" w:rsidRDefault="0079348F" w:rsidP="0079348F">
      <w:pPr>
        <w:pStyle w:val="Ttulo1"/>
        <w:numPr>
          <w:ilvl w:val="0"/>
          <w:numId w:val="1"/>
        </w:numPr>
        <w:tabs>
          <w:tab w:val="clear" w:pos="0"/>
          <w:tab w:val="num" w:pos="426"/>
        </w:tabs>
        <w:rPr>
          <w:bCs/>
          <w:sz w:val="32"/>
          <w:szCs w:val="32"/>
        </w:rPr>
      </w:pPr>
      <w:bookmarkStart w:id="24" w:name="_Toc380429095"/>
      <w:bookmarkStart w:id="25" w:name="_Toc498888697"/>
      <w:bookmarkEnd w:id="18"/>
      <w:bookmarkEnd w:id="22"/>
      <w:r w:rsidRPr="0079348F">
        <w:rPr>
          <w:bCs/>
          <w:sz w:val="32"/>
          <w:szCs w:val="32"/>
        </w:rPr>
        <w:lastRenderedPageBreak/>
        <w:t>Casos de Uso</w:t>
      </w:r>
      <w:bookmarkEnd w:id="8"/>
      <w:r w:rsidR="005B5ED3">
        <w:rPr>
          <w:bCs/>
          <w:sz w:val="32"/>
          <w:szCs w:val="32"/>
        </w:rPr>
        <w:t xml:space="preserve"> e Requisitos Funcionais</w:t>
      </w:r>
      <w:bookmarkEnd w:id="24"/>
      <w:bookmarkEnd w:id="25"/>
    </w:p>
    <w:p w:rsidR="0079348F" w:rsidRDefault="009C12A4" w:rsidP="0079348F">
      <w:pPr>
        <w:pStyle w:val="Ttulo2"/>
        <w:numPr>
          <w:ilvl w:val="1"/>
          <w:numId w:val="1"/>
        </w:numPr>
        <w:rPr>
          <w:bCs/>
          <w:sz w:val="28"/>
        </w:rPr>
      </w:pPr>
      <w:bookmarkStart w:id="26" w:name="_Toc94061556"/>
      <w:bookmarkStart w:id="27" w:name="_Toc380429096"/>
      <w:bookmarkStart w:id="28" w:name="_Toc498888698"/>
      <w:r>
        <w:rPr>
          <w:bCs/>
          <w:sz w:val="28"/>
        </w:rPr>
        <w:t xml:space="preserve">Diagramas de Caso de Uso e </w:t>
      </w:r>
      <w:r w:rsidR="0079348F">
        <w:rPr>
          <w:bCs/>
          <w:sz w:val="28"/>
        </w:rPr>
        <w:t>Lista de casos de uso</w:t>
      </w:r>
      <w:bookmarkEnd w:id="26"/>
      <w:bookmarkEnd w:id="27"/>
      <w:bookmarkEnd w:id="28"/>
    </w:p>
    <w:p w:rsidR="00CE06DC" w:rsidRDefault="00BF64D9" w:rsidP="00522CF5">
      <w:r>
        <w:t xml:space="preserve">Os casos de uso do sistema foram subdivididos em Casos de Uso da Etapa 1, Casos de Uso da Etapa 2 e Casos de Uso Gerenciais. Os Casos de Uso da Etapa 1 representam casos de uso pertencentes ao fluxo inicial </w:t>
      </w:r>
      <w:r w:rsidR="00642FDD">
        <w:t>compreendendo funcionalidades para reportagem, tratamento e alocação de problemas. Já os Casos de Uso da Etapa 2 representam funcionalidades referentes ao fluxo final compreendendo funcionalidades para a reportagem, confirmação e avaliação das resoluções dos problemas. Os Casos de Uso Gerenciais representam funcionalidades de emissão de relatórios.</w:t>
      </w:r>
      <w:r w:rsidR="003C1F2B">
        <w:t xml:space="preserve"> </w:t>
      </w:r>
    </w:p>
    <w:p w:rsidR="003C1F2B" w:rsidRDefault="00642FDD" w:rsidP="00522CF5">
      <w:r>
        <w:t xml:space="preserve">Os casos de uso do sistema estão representados em </w:t>
      </w:r>
      <w:r w:rsidRPr="00642FDD">
        <w:rPr>
          <w:i/>
        </w:rPr>
        <w:t>Figura 1</w:t>
      </w:r>
      <w:r>
        <w:t xml:space="preserve">, </w:t>
      </w:r>
      <w:r w:rsidRPr="00642FDD">
        <w:rPr>
          <w:i/>
        </w:rPr>
        <w:t>Figura 2</w:t>
      </w:r>
      <w:r>
        <w:t xml:space="preserve"> e </w:t>
      </w:r>
      <w:r w:rsidRPr="00642FDD">
        <w:rPr>
          <w:i/>
        </w:rPr>
        <w:t>Figura 3</w:t>
      </w:r>
      <w:r>
        <w:t>.</w:t>
      </w:r>
    </w:p>
    <w:p w:rsidR="00CE06DC" w:rsidRDefault="00CE06DC" w:rsidP="00522CF5"/>
    <w:p w:rsidR="00522CF5" w:rsidRDefault="00522CF5" w:rsidP="00522CF5">
      <w:pPr>
        <w:ind w:left="-993"/>
      </w:pPr>
      <w:r>
        <w:rPr>
          <w:noProof/>
          <w:lang w:val="pt-PT" w:eastAsia="pt-PT"/>
        </w:rPr>
        <w:drawing>
          <wp:inline distT="0" distB="0" distL="0" distR="0">
            <wp:extent cx="6810375" cy="38766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Etapa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19" cy="388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DD" w:rsidRDefault="003C1F2B" w:rsidP="003C1F2B">
      <w:pPr>
        <w:pStyle w:val="Legenda"/>
        <w:jc w:val="center"/>
      </w:pPr>
      <w:bookmarkStart w:id="29" w:name="_Toc4988887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3DCD">
        <w:rPr>
          <w:noProof/>
        </w:rPr>
        <w:t>1</w:t>
      </w:r>
      <w:r>
        <w:fldChar w:fldCharType="end"/>
      </w:r>
      <w:r>
        <w:t>: Casos de Uso da Etapa 1</w:t>
      </w:r>
      <w:bookmarkEnd w:id="29"/>
    </w:p>
    <w:p w:rsidR="00522CF5" w:rsidRPr="00522CF5" w:rsidRDefault="00522CF5" w:rsidP="00522CF5"/>
    <w:p w:rsidR="003C1F2B" w:rsidRDefault="00522CF5" w:rsidP="00522CF5">
      <w:pPr>
        <w:keepNext/>
        <w:ind w:left="-851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619874" cy="30765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Etapa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81" cy="30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2B" w:rsidRDefault="003C1F2B" w:rsidP="003C1F2B">
      <w:pPr>
        <w:pStyle w:val="Legenda"/>
        <w:jc w:val="center"/>
      </w:pPr>
      <w:bookmarkStart w:id="30" w:name="_Toc4988887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83DCD">
        <w:rPr>
          <w:noProof/>
        </w:rPr>
        <w:t>2</w:t>
      </w:r>
      <w:r>
        <w:fldChar w:fldCharType="end"/>
      </w:r>
      <w:r>
        <w:t>: Casos de Uso da Etapa 2</w:t>
      </w:r>
      <w:bookmarkEnd w:id="30"/>
    </w:p>
    <w:p w:rsidR="00E83DCD" w:rsidRPr="00E83DCD" w:rsidRDefault="00E83DCD" w:rsidP="00E83DCD"/>
    <w:p w:rsidR="00E83DCD" w:rsidRPr="00E83DCD" w:rsidRDefault="00E83DCD" w:rsidP="00E83DCD"/>
    <w:p w:rsidR="00E83DCD" w:rsidRDefault="00E83DCD" w:rsidP="00E83DCD">
      <w:pPr>
        <w:keepNext/>
        <w:ind w:left="-709"/>
      </w:pPr>
      <w:r>
        <w:rPr>
          <w:noProof/>
          <w:lang w:val="pt-PT" w:eastAsia="pt-PT"/>
        </w:rPr>
        <w:drawing>
          <wp:inline distT="0" distB="0" distL="0" distR="0" wp14:anchorId="538091E4" wp14:editId="0669BB1D">
            <wp:extent cx="6534150" cy="33813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DeUsoGerenciai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2B" w:rsidRDefault="00E83DCD" w:rsidP="00E83DCD">
      <w:pPr>
        <w:pStyle w:val="Legenda"/>
        <w:jc w:val="center"/>
      </w:pPr>
      <w:bookmarkStart w:id="31" w:name="_Toc4988887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Casos de Uso Gerenciais</w:t>
      </w:r>
      <w:bookmarkEnd w:id="31"/>
    </w:p>
    <w:p w:rsidR="00E83DCD" w:rsidRDefault="00E83DCD" w:rsidP="00E83DCD"/>
    <w:p w:rsidR="00E83DCD" w:rsidRDefault="00E83DCD" w:rsidP="00E83DCD"/>
    <w:p w:rsidR="00E83DCD" w:rsidRDefault="00E83DCD" w:rsidP="00E83DCD"/>
    <w:p w:rsidR="006714B3" w:rsidRDefault="006714B3" w:rsidP="00E83DCD"/>
    <w:p w:rsidR="00E83DCD" w:rsidRDefault="00E83DCD" w:rsidP="00E83DCD"/>
    <w:p w:rsidR="00B22C24" w:rsidRDefault="00B22C24" w:rsidP="00B22C24">
      <w:pPr>
        <w:pStyle w:val="Ttulo2"/>
        <w:numPr>
          <w:ilvl w:val="1"/>
          <w:numId w:val="1"/>
        </w:numPr>
        <w:rPr>
          <w:bCs/>
          <w:sz w:val="28"/>
        </w:rPr>
      </w:pPr>
      <w:bookmarkStart w:id="32" w:name="_Toc380429097"/>
      <w:bookmarkStart w:id="33" w:name="_Toc498888699"/>
      <w:r>
        <w:rPr>
          <w:bCs/>
          <w:sz w:val="28"/>
        </w:rPr>
        <w:lastRenderedPageBreak/>
        <w:t>Descrição de Casos de Uso</w:t>
      </w:r>
      <w:bookmarkEnd w:id="32"/>
      <w:bookmarkEnd w:id="33"/>
    </w:p>
    <w:p w:rsidR="00CE06DC" w:rsidRPr="00EE69FC" w:rsidRDefault="00CE06DC" w:rsidP="00CE06DC">
      <w:pPr>
        <w:ind w:firstLine="720"/>
        <w:rPr>
          <w:b/>
        </w:rPr>
      </w:pPr>
      <w:bookmarkStart w:id="34" w:name="_Toc380429098"/>
      <w:r w:rsidRPr="00EE69FC">
        <w:rPr>
          <w:b/>
        </w:rPr>
        <w:t xml:space="preserve">CSU1- </w:t>
      </w:r>
      <w:r w:rsidR="003F21F7" w:rsidRPr="00EE69FC">
        <w:rPr>
          <w:b/>
        </w:rPr>
        <w:t>Realizar cadastro</w:t>
      </w:r>
    </w:p>
    <w:p w:rsidR="00CE06DC" w:rsidRDefault="003F21F7" w:rsidP="00CE06DC">
      <w:r>
        <w:tab/>
        <w:t>Atores: Todos</w:t>
      </w:r>
    </w:p>
    <w:p w:rsidR="00CE06DC" w:rsidRDefault="00CE06DC" w:rsidP="00CE06DC">
      <w:pPr>
        <w:ind w:left="720"/>
      </w:pPr>
      <w:r>
        <w:t xml:space="preserve">Descrição: </w:t>
      </w:r>
    </w:p>
    <w:p w:rsidR="00CE06DC" w:rsidRDefault="003F21F7" w:rsidP="00CE06DC">
      <w:pPr>
        <w:ind w:left="1440"/>
      </w:pPr>
      <w:r>
        <w:t>Este caso de uso ocorre quando um usuário com determinado perfil solicita ou realiza seu cadastro para utilizar as funcionalidades do sistema</w:t>
      </w:r>
      <w:r w:rsidR="00CE06DC"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F21F7" w:rsidTr="003F21F7">
        <w:tc>
          <w:tcPr>
            <w:tcW w:w="1559" w:type="dxa"/>
            <w:shd w:val="clear" w:color="auto" w:fill="D9D9D9" w:themeFill="background1" w:themeFillShade="D9"/>
          </w:tcPr>
          <w:p w:rsidR="003F21F7" w:rsidRDefault="003F21F7" w:rsidP="003F21F7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F21F7" w:rsidRDefault="003F21F7" w:rsidP="003F21F7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F21F7" w:rsidRDefault="003F21F7" w:rsidP="003F21F7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1.1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o cadastro de usuários com o perfil de cidadão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1.2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o cadastro de usuários com o perfil de funcionário da prefeitura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1.3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o cadastro de usuários com o perfil de funcionário administrador do prestador de serviço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1.4</w:t>
            </w:r>
          </w:p>
        </w:tc>
        <w:tc>
          <w:tcPr>
            <w:tcW w:w="4253" w:type="dxa"/>
            <w:vAlign w:val="bottom"/>
          </w:tcPr>
          <w:p w:rsidR="003F21F7" w:rsidRPr="003F21F7" w:rsidRDefault="003F21F7" w:rsidP="003F21F7">
            <w:pPr>
              <w:jc w:val="center"/>
            </w:pPr>
            <w:r w:rsidRPr="003F21F7">
              <w:t>Permitir que um usuário com perfil de funcionário administrador cadastre usuários com o perfil de funcionário técnico do prestador de serviço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1.5</w:t>
            </w:r>
          </w:p>
        </w:tc>
        <w:tc>
          <w:tcPr>
            <w:tcW w:w="4253" w:type="dxa"/>
            <w:vAlign w:val="bottom"/>
          </w:tcPr>
          <w:p w:rsidR="003F21F7" w:rsidRDefault="003F21F7" w:rsidP="003F21F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21F7">
              <w:t>Permitir a atualização de dados conta de usuário cadastrada</w:t>
            </w:r>
          </w:p>
        </w:tc>
        <w:tc>
          <w:tcPr>
            <w:tcW w:w="1984" w:type="dxa"/>
          </w:tcPr>
          <w:p w:rsidR="003F21F7" w:rsidRDefault="003F21F7" w:rsidP="003F21F7">
            <w:pPr>
              <w:jc w:val="center"/>
            </w:pPr>
            <w:r w:rsidRPr="00EB6C37">
              <w:t>Mediana</w:t>
            </w:r>
          </w:p>
        </w:tc>
      </w:tr>
      <w:tr w:rsidR="003F21F7" w:rsidTr="003F21F7">
        <w:tc>
          <w:tcPr>
            <w:tcW w:w="1559" w:type="dxa"/>
          </w:tcPr>
          <w:p w:rsidR="003F21F7" w:rsidRDefault="003F21F7" w:rsidP="003F21F7">
            <w:pPr>
              <w:jc w:val="center"/>
            </w:pPr>
            <w:r>
              <w:t>RFUN 1.</w:t>
            </w:r>
            <w:r w:rsidR="00CD304E">
              <w:t>6</w:t>
            </w:r>
          </w:p>
        </w:tc>
        <w:tc>
          <w:tcPr>
            <w:tcW w:w="4253" w:type="dxa"/>
            <w:vAlign w:val="bottom"/>
          </w:tcPr>
          <w:p w:rsidR="003F21F7" w:rsidRPr="003F21F7" w:rsidRDefault="00CD304E" w:rsidP="003F21F7">
            <w:pPr>
              <w:jc w:val="center"/>
            </w:pPr>
            <w:r w:rsidRPr="00CD304E">
              <w:t>Permitir a exclusão de contas de usuários</w:t>
            </w:r>
          </w:p>
        </w:tc>
        <w:tc>
          <w:tcPr>
            <w:tcW w:w="1984" w:type="dxa"/>
          </w:tcPr>
          <w:p w:rsidR="003F21F7" w:rsidRPr="00EB6C37" w:rsidRDefault="00CD304E" w:rsidP="00EF6399">
            <w:pPr>
              <w:keepNext/>
              <w:jc w:val="center"/>
            </w:pPr>
            <w:r>
              <w:t>Mediana</w:t>
            </w:r>
          </w:p>
        </w:tc>
      </w:tr>
    </w:tbl>
    <w:p w:rsidR="00CE06DC" w:rsidRDefault="00EF6399" w:rsidP="00EF6399">
      <w:pPr>
        <w:pStyle w:val="Legenda"/>
        <w:jc w:val="center"/>
      </w:pPr>
      <w:bookmarkStart w:id="35" w:name="_Toc49888871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308EB">
        <w:rPr>
          <w:noProof/>
        </w:rPr>
        <w:t>3</w:t>
      </w:r>
      <w:r>
        <w:fldChar w:fldCharType="end"/>
      </w:r>
      <w:r>
        <w:t xml:space="preserve">: </w:t>
      </w:r>
      <w:r w:rsidRPr="000A74D3">
        <w:t>Requisitos Funcionais do Caso de Uso CSU1-Realizar Cadastro</w:t>
      </w:r>
      <w:bookmarkEnd w:id="35"/>
    </w:p>
    <w:p w:rsidR="00EE69FC" w:rsidRPr="00EE69FC" w:rsidRDefault="00EE69FC" w:rsidP="00EE69FC"/>
    <w:p w:rsidR="003F21F7" w:rsidRPr="00EE69FC" w:rsidRDefault="00CD304E" w:rsidP="003F21F7">
      <w:pPr>
        <w:ind w:firstLine="720"/>
        <w:rPr>
          <w:b/>
        </w:rPr>
      </w:pPr>
      <w:r w:rsidRPr="00EE69FC">
        <w:rPr>
          <w:b/>
        </w:rPr>
        <w:t>CSU2</w:t>
      </w:r>
      <w:r w:rsidR="00EE69FC" w:rsidRPr="00EE69FC">
        <w:rPr>
          <w:b/>
        </w:rPr>
        <w:t>- Login</w:t>
      </w:r>
    </w:p>
    <w:p w:rsidR="003F21F7" w:rsidRDefault="003F21F7" w:rsidP="003F21F7">
      <w:r>
        <w:tab/>
        <w:t>Atores: Todos</w:t>
      </w:r>
    </w:p>
    <w:p w:rsidR="003F21F7" w:rsidRDefault="003F21F7" w:rsidP="003F21F7">
      <w:pPr>
        <w:ind w:left="720"/>
      </w:pPr>
      <w:r>
        <w:t xml:space="preserve">Descrição: </w:t>
      </w:r>
    </w:p>
    <w:p w:rsidR="003F21F7" w:rsidRDefault="003F21F7" w:rsidP="003F21F7">
      <w:pPr>
        <w:ind w:left="1440"/>
      </w:pPr>
      <w:r>
        <w:t xml:space="preserve">Este caso de uso ocorre quando um usuário com determinado perfil </w:t>
      </w:r>
      <w:r w:rsidR="00EE69FC">
        <w:t>deseja acessar sua conta no sistema</w:t>
      </w:r>
      <w:r>
        <w:t>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F21F7" w:rsidTr="00E574DB">
        <w:tc>
          <w:tcPr>
            <w:tcW w:w="1559" w:type="dxa"/>
            <w:shd w:val="clear" w:color="auto" w:fill="D9D9D9" w:themeFill="background1" w:themeFillShade="D9"/>
          </w:tcPr>
          <w:p w:rsidR="003F21F7" w:rsidRDefault="003F21F7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F21F7" w:rsidRDefault="003F21F7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F21F7" w:rsidRDefault="003F21F7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EE69FC" w:rsidTr="00EE69FC">
        <w:tc>
          <w:tcPr>
            <w:tcW w:w="1559" w:type="dxa"/>
          </w:tcPr>
          <w:p w:rsidR="00EE69FC" w:rsidRPr="00EE69FC" w:rsidRDefault="00EE69FC" w:rsidP="00EE69FC">
            <w:pPr>
              <w:jc w:val="center"/>
            </w:pPr>
            <w:r w:rsidRPr="00EE69FC">
              <w:t>RFUN 2.1</w:t>
            </w:r>
          </w:p>
        </w:tc>
        <w:tc>
          <w:tcPr>
            <w:tcW w:w="4253" w:type="dxa"/>
          </w:tcPr>
          <w:p w:rsidR="00EE69FC" w:rsidRPr="00EE69FC" w:rsidRDefault="00EE69FC" w:rsidP="00EE69FC">
            <w:pPr>
              <w:jc w:val="center"/>
            </w:pPr>
            <w:r w:rsidRPr="00EE69FC">
              <w:t xml:space="preserve">Permitir que os usuários acessem suas contas </w:t>
            </w:r>
            <w:r>
              <w:t>por meio de autenticação</w:t>
            </w:r>
            <w:r w:rsidRPr="00EE69FC">
              <w:t xml:space="preserve"> (login)</w:t>
            </w:r>
          </w:p>
        </w:tc>
        <w:tc>
          <w:tcPr>
            <w:tcW w:w="1984" w:type="dxa"/>
          </w:tcPr>
          <w:p w:rsidR="00EE69FC" w:rsidRDefault="00EE69FC" w:rsidP="004110B0">
            <w:pPr>
              <w:keepNext/>
              <w:jc w:val="center"/>
            </w:pPr>
            <w:r>
              <w:t>Alta</w:t>
            </w:r>
          </w:p>
        </w:tc>
      </w:tr>
    </w:tbl>
    <w:p w:rsidR="003F21F7" w:rsidRDefault="004110B0" w:rsidP="004110B0">
      <w:pPr>
        <w:pStyle w:val="Legenda"/>
        <w:jc w:val="center"/>
      </w:pPr>
      <w:bookmarkStart w:id="36" w:name="_Toc4988887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308EB">
        <w:rPr>
          <w:noProof/>
        </w:rPr>
        <w:t>4</w:t>
      </w:r>
      <w:r>
        <w:fldChar w:fldCharType="end"/>
      </w:r>
      <w:r>
        <w:t xml:space="preserve">: </w:t>
      </w:r>
      <w:r w:rsidRPr="00C034DB">
        <w:t>Requisitos Funcionais do Caso de Uso CSU2-Login</w:t>
      </w:r>
      <w:bookmarkEnd w:id="36"/>
    </w:p>
    <w:p w:rsidR="00EE69FC" w:rsidRDefault="00EE69FC" w:rsidP="00EE69FC"/>
    <w:p w:rsidR="006714B3" w:rsidRDefault="006714B3" w:rsidP="00EE69FC"/>
    <w:p w:rsidR="00EE69FC" w:rsidRDefault="00EE69FC" w:rsidP="00EE69FC"/>
    <w:p w:rsidR="00EE69FC" w:rsidRDefault="00EE69FC" w:rsidP="00EE69FC"/>
    <w:p w:rsidR="00EE69FC" w:rsidRDefault="00EE69FC" w:rsidP="00EE69FC"/>
    <w:p w:rsidR="00EE69FC" w:rsidRDefault="00EE69FC" w:rsidP="00EE69FC"/>
    <w:p w:rsidR="00EE69FC" w:rsidRDefault="00EE69FC" w:rsidP="00EE69FC"/>
    <w:p w:rsidR="00EE69FC" w:rsidRPr="00EE69FC" w:rsidRDefault="00EE69FC" w:rsidP="00EE69FC"/>
    <w:p w:rsidR="00EE69FC" w:rsidRPr="00EE69FC" w:rsidRDefault="00EE69FC" w:rsidP="00EE69FC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3</w:t>
      </w:r>
      <w:r w:rsidRPr="00EE69FC">
        <w:rPr>
          <w:b/>
        </w:rPr>
        <w:t>-</w:t>
      </w:r>
      <w:r>
        <w:rPr>
          <w:b/>
        </w:rPr>
        <w:t xml:space="preserve"> Informar Problema</w:t>
      </w:r>
    </w:p>
    <w:p w:rsidR="00EE69FC" w:rsidRDefault="00EE69FC" w:rsidP="00EE69FC">
      <w:r>
        <w:tab/>
        <w:t>Atores: Cidadão</w:t>
      </w:r>
    </w:p>
    <w:p w:rsidR="00EE69FC" w:rsidRDefault="00EE69FC" w:rsidP="00EE69FC">
      <w:pPr>
        <w:ind w:left="720"/>
      </w:pPr>
      <w:r>
        <w:t xml:space="preserve">Descrição: </w:t>
      </w:r>
    </w:p>
    <w:p w:rsidR="00EE69FC" w:rsidRDefault="00EE69FC" w:rsidP="00EE69FC">
      <w:pPr>
        <w:ind w:left="1440"/>
      </w:pPr>
      <w:r>
        <w:t>Este caso de uso ocorre quando um usuário com perfil de cidadão deseja informar um problema à prefeitura.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E69FC" w:rsidTr="00E574DB">
        <w:tc>
          <w:tcPr>
            <w:tcW w:w="1559" w:type="dxa"/>
            <w:shd w:val="clear" w:color="auto" w:fill="D9D9D9" w:themeFill="background1" w:themeFillShade="D9"/>
          </w:tcPr>
          <w:p w:rsidR="00EE69FC" w:rsidRDefault="00EE69FC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E69FC" w:rsidRDefault="00EE69FC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E69FC" w:rsidRDefault="00EE69FC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3.1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>Permitir que um usuário com perfil de cidadão informe um problema encontrado</w:t>
            </w:r>
          </w:p>
        </w:tc>
        <w:tc>
          <w:tcPr>
            <w:tcW w:w="1984" w:type="dxa"/>
          </w:tcPr>
          <w:p w:rsidR="000F0013" w:rsidRPr="000F0013" w:rsidRDefault="000F0013" w:rsidP="000F0013">
            <w:pPr>
              <w:jc w:val="center"/>
            </w:pPr>
            <w:r>
              <w:t>Muito Alta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3.2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>Permitir que um usuário com perfil de cidadão atualize as informações de um problema cadastrado</w:t>
            </w:r>
          </w:p>
        </w:tc>
        <w:tc>
          <w:tcPr>
            <w:tcW w:w="1984" w:type="dxa"/>
          </w:tcPr>
          <w:p w:rsidR="000F0013" w:rsidRPr="000F0013" w:rsidRDefault="000F0013" w:rsidP="000F0013">
            <w:pPr>
              <w:jc w:val="center"/>
            </w:pPr>
            <w:r>
              <w:t>Muito Alta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3.3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>Permitir que um usuário com o perfi</w:t>
            </w:r>
            <w:r>
              <w:t>l de cidadão cancele um determin</w:t>
            </w:r>
            <w:r w:rsidRPr="000F0013">
              <w:t>ado problema</w:t>
            </w:r>
          </w:p>
        </w:tc>
        <w:tc>
          <w:tcPr>
            <w:tcW w:w="1984" w:type="dxa"/>
          </w:tcPr>
          <w:p w:rsidR="000F0013" w:rsidRPr="000F0013" w:rsidRDefault="000F0013" w:rsidP="00995318">
            <w:pPr>
              <w:keepNext/>
              <w:jc w:val="center"/>
            </w:pPr>
            <w:r>
              <w:t>Muito Alta</w:t>
            </w:r>
          </w:p>
        </w:tc>
      </w:tr>
    </w:tbl>
    <w:p w:rsidR="00EE69FC" w:rsidRPr="00EE69FC" w:rsidRDefault="00995318" w:rsidP="00995318">
      <w:pPr>
        <w:pStyle w:val="Legenda"/>
        <w:jc w:val="center"/>
      </w:pPr>
      <w:bookmarkStart w:id="37" w:name="_Toc49888871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308EB">
        <w:rPr>
          <w:noProof/>
        </w:rPr>
        <w:t>5</w:t>
      </w:r>
      <w:r>
        <w:fldChar w:fldCharType="end"/>
      </w:r>
      <w:r>
        <w:t xml:space="preserve">: </w:t>
      </w:r>
      <w:r w:rsidRPr="009B71C1">
        <w:t>Requisitos Funcionais do Caso de Uso CSU3-Informar Problema</w:t>
      </w:r>
      <w:bookmarkEnd w:id="37"/>
    </w:p>
    <w:p w:rsidR="000F0013" w:rsidRDefault="000F0013" w:rsidP="000F0013">
      <w:pPr>
        <w:ind w:firstLine="720"/>
        <w:rPr>
          <w:b/>
        </w:rPr>
      </w:pPr>
    </w:p>
    <w:p w:rsidR="000F0013" w:rsidRPr="00EE69FC" w:rsidRDefault="000F0013" w:rsidP="000F0013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4</w:t>
      </w:r>
      <w:r w:rsidRPr="00EE69FC">
        <w:rPr>
          <w:b/>
        </w:rPr>
        <w:t>-</w:t>
      </w:r>
      <w:r>
        <w:rPr>
          <w:b/>
        </w:rPr>
        <w:t xml:space="preserve"> Visualizar Problema</w:t>
      </w:r>
    </w:p>
    <w:p w:rsidR="000F0013" w:rsidRDefault="000F0013" w:rsidP="000F0013">
      <w:r>
        <w:tab/>
        <w:t>Atores: Todos</w:t>
      </w:r>
    </w:p>
    <w:p w:rsidR="000F0013" w:rsidRDefault="000F0013" w:rsidP="000F0013">
      <w:pPr>
        <w:ind w:left="720"/>
      </w:pPr>
      <w:r>
        <w:t xml:space="preserve">Descrição: </w:t>
      </w:r>
    </w:p>
    <w:p w:rsidR="000F0013" w:rsidRDefault="000F0013" w:rsidP="000F0013">
      <w:pPr>
        <w:ind w:left="1440"/>
      </w:pPr>
      <w:r>
        <w:t>Este caso de uso ocorre quando um determinado usuário deseja visualizar um problema e seus detalhes.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0F0013" w:rsidTr="00E574DB">
        <w:tc>
          <w:tcPr>
            <w:tcW w:w="1559" w:type="dxa"/>
            <w:shd w:val="clear" w:color="auto" w:fill="D9D9D9" w:themeFill="background1" w:themeFillShade="D9"/>
          </w:tcPr>
          <w:p w:rsidR="000F0013" w:rsidRDefault="000F0013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0F0013" w:rsidRDefault="000F0013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0F0013" w:rsidRDefault="000F0013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0F0013" w:rsidTr="000F0013">
        <w:tc>
          <w:tcPr>
            <w:tcW w:w="1559" w:type="dxa"/>
          </w:tcPr>
          <w:p w:rsidR="000F0013" w:rsidRPr="000F0013" w:rsidRDefault="000F0013" w:rsidP="000F0013">
            <w:pPr>
              <w:jc w:val="center"/>
            </w:pPr>
            <w:r w:rsidRPr="000F0013">
              <w:t>RFUN 4.1</w:t>
            </w:r>
          </w:p>
        </w:tc>
        <w:tc>
          <w:tcPr>
            <w:tcW w:w="4253" w:type="dxa"/>
          </w:tcPr>
          <w:p w:rsidR="000F0013" w:rsidRPr="000F0013" w:rsidRDefault="000F0013" w:rsidP="000F0013">
            <w:pPr>
              <w:jc w:val="center"/>
            </w:pPr>
            <w:r w:rsidRPr="000F0013">
              <w:t>Permitir que os usuários visualizem um determinado problema, obtendo informações sobre seu status e resolução</w:t>
            </w:r>
          </w:p>
        </w:tc>
        <w:tc>
          <w:tcPr>
            <w:tcW w:w="1984" w:type="dxa"/>
          </w:tcPr>
          <w:p w:rsidR="000F0013" w:rsidRPr="000F0013" w:rsidRDefault="000F0013" w:rsidP="000308EB">
            <w:pPr>
              <w:keepNext/>
              <w:jc w:val="center"/>
            </w:pPr>
            <w:r>
              <w:t>Muito Alta</w:t>
            </w:r>
          </w:p>
        </w:tc>
      </w:tr>
    </w:tbl>
    <w:p w:rsidR="000F0013" w:rsidRDefault="000308EB" w:rsidP="000308EB">
      <w:pPr>
        <w:pStyle w:val="Legenda"/>
        <w:jc w:val="center"/>
      </w:pPr>
      <w:bookmarkStart w:id="38" w:name="_Toc49888872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9756CD">
        <w:t>Requisitos Funcionais do Caso de Uso CSU4-Visualizar Problema</w:t>
      </w:r>
      <w:bookmarkEnd w:id="38"/>
    </w:p>
    <w:p w:rsidR="00F60AF4" w:rsidRDefault="00F60AF4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6714B3" w:rsidRDefault="006714B3" w:rsidP="00F60AF4"/>
    <w:p w:rsidR="00FA108F" w:rsidRPr="00EE69FC" w:rsidRDefault="00FA108F" w:rsidP="00FA108F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5</w:t>
      </w:r>
      <w:r w:rsidRPr="00EE69FC">
        <w:rPr>
          <w:b/>
        </w:rPr>
        <w:t>-</w:t>
      </w:r>
      <w:r>
        <w:rPr>
          <w:b/>
        </w:rPr>
        <w:t xml:space="preserve"> Listar Problemas</w:t>
      </w:r>
    </w:p>
    <w:p w:rsidR="00FA108F" w:rsidRDefault="00FA108F" w:rsidP="00FA108F">
      <w:r>
        <w:tab/>
        <w:t>Atores: Todos</w:t>
      </w:r>
    </w:p>
    <w:p w:rsidR="00FA108F" w:rsidRDefault="00FA108F" w:rsidP="00FA108F">
      <w:pPr>
        <w:ind w:left="720"/>
      </w:pPr>
      <w:r>
        <w:t xml:space="preserve">Descrição: </w:t>
      </w:r>
    </w:p>
    <w:p w:rsidR="00FA108F" w:rsidRDefault="00FA108F" w:rsidP="00FA108F">
      <w:pPr>
        <w:ind w:left="1440"/>
      </w:pPr>
      <w:r>
        <w:t>Este caso de uso ocorre quando um determinado usuário deseja listar os problemas a ele relacionados.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FA108F" w:rsidTr="00E574DB">
        <w:tc>
          <w:tcPr>
            <w:tcW w:w="1559" w:type="dxa"/>
            <w:shd w:val="clear" w:color="auto" w:fill="D9D9D9" w:themeFill="background1" w:themeFillShade="D9"/>
          </w:tcPr>
          <w:p w:rsidR="00FA108F" w:rsidRDefault="00FA108F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FA108F" w:rsidRDefault="00FA108F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A108F" w:rsidRDefault="00FA108F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5.1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perfil de funcionário da prefeitura liste todos os problemas cadastrados</w:t>
            </w:r>
          </w:p>
        </w:tc>
        <w:tc>
          <w:tcPr>
            <w:tcW w:w="1984" w:type="dxa"/>
          </w:tcPr>
          <w:p w:rsidR="00FA108F" w:rsidRPr="000F0013" w:rsidRDefault="00FA108F" w:rsidP="00E574DB">
            <w:pPr>
              <w:jc w:val="center"/>
            </w:pPr>
            <w:r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5.2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perfil de funcionário da prefeitura realize filtragens sobre os problemas cadastrados</w:t>
            </w:r>
          </w:p>
        </w:tc>
        <w:tc>
          <w:tcPr>
            <w:tcW w:w="1984" w:type="dxa"/>
          </w:tcPr>
          <w:p w:rsidR="00FA108F" w:rsidRDefault="00FA108F">
            <w:r w:rsidRPr="00E00844"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5.3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o perfil de cidadão liste todos os problemas já informados por ele</w:t>
            </w:r>
          </w:p>
        </w:tc>
        <w:tc>
          <w:tcPr>
            <w:tcW w:w="1984" w:type="dxa"/>
          </w:tcPr>
          <w:p w:rsidR="00FA108F" w:rsidRDefault="00FA108F">
            <w:r w:rsidRPr="00E00844"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5.4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o perfil de administrador do prestador liste todos os problemas alocados a ele</w:t>
            </w:r>
          </w:p>
        </w:tc>
        <w:tc>
          <w:tcPr>
            <w:tcW w:w="1984" w:type="dxa"/>
          </w:tcPr>
          <w:p w:rsidR="00FA108F" w:rsidRDefault="00FA108F">
            <w:r w:rsidRPr="005F199D">
              <w:t>Muito Alta</w:t>
            </w:r>
          </w:p>
        </w:tc>
      </w:tr>
      <w:tr w:rsidR="00FA108F" w:rsidTr="00F60AF4">
        <w:tc>
          <w:tcPr>
            <w:tcW w:w="1559" w:type="dxa"/>
          </w:tcPr>
          <w:p w:rsidR="00FA108F" w:rsidRPr="00FA108F" w:rsidRDefault="00FA108F" w:rsidP="00F60AF4">
            <w:pPr>
              <w:jc w:val="left"/>
            </w:pPr>
            <w:r w:rsidRPr="00FA108F">
              <w:t>RFUN 5.5</w:t>
            </w:r>
          </w:p>
        </w:tc>
        <w:tc>
          <w:tcPr>
            <w:tcW w:w="4253" w:type="dxa"/>
            <w:vAlign w:val="bottom"/>
          </w:tcPr>
          <w:p w:rsidR="00FA108F" w:rsidRPr="00FA108F" w:rsidRDefault="00FA108F">
            <w:pPr>
              <w:jc w:val="center"/>
            </w:pPr>
            <w:r w:rsidRPr="00FA108F">
              <w:t>Permitir que um usuário com o perfil de administrador do prestador realize filtragens sobre os problemas direcionados a ele</w:t>
            </w:r>
          </w:p>
        </w:tc>
        <w:tc>
          <w:tcPr>
            <w:tcW w:w="1984" w:type="dxa"/>
          </w:tcPr>
          <w:p w:rsidR="00FA108F" w:rsidRDefault="00FA108F" w:rsidP="00995318">
            <w:pPr>
              <w:keepNext/>
            </w:pPr>
            <w:r w:rsidRPr="005F199D">
              <w:t>Muito Alta</w:t>
            </w:r>
          </w:p>
        </w:tc>
      </w:tr>
    </w:tbl>
    <w:p w:rsidR="00FA108F" w:rsidRDefault="00995318" w:rsidP="00995318">
      <w:pPr>
        <w:pStyle w:val="Legenda"/>
        <w:jc w:val="center"/>
      </w:pPr>
      <w:bookmarkStart w:id="39" w:name="_Toc49888872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308EB">
        <w:rPr>
          <w:noProof/>
        </w:rPr>
        <w:t>7</w:t>
      </w:r>
      <w:r>
        <w:fldChar w:fldCharType="end"/>
      </w:r>
      <w:r>
        <w:t xml:space="preserve">: </w:t>
      </w:r>
      <w:r w:rsidRPr="00A51EA5">
        <w:t>Requisitos Funcionais do Caso de Uso CSU5-Listar Problemas</w:t>
      </w:r>
      <w:bookmarkEnd w:id="39"/>
    </w:p>
    <w:p w:rsidR="00573162" w:rsidRPr="00573162" w:rsidRDefault="00573162" w:rsidP="00573162"/>
    <w:p w:rsidR="00F60AF4" w:rsidRPr="00EE69FC" w:rsidRDefault="00F60AF4" w:rsidP="00F60AF4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6</w:t>
      </w:r>
      <w:r w:rsidRPr="00EE69FC">
        <w:rPr>
          <w:b/>
        </w:rPr>
        <w:t>-</w:t>
      </w:r>
      <w:r>
        <w:rPr>
          <w:b/>
        </w:rPr>
        <w:t xml:space="preserve"> Confirmar Pertinência do Problema</w:t>
      </w:r>
    </w:p>
    <w:p w:rsidR="00F60AF4" w:rsidRDefault="00F60AF4" w:rsidP="00F60AF4">
      <w:r>
        <w:tab/>
        <w:t>Atores: Prefeitura</w:t>
      </w:r>
    </w:p>
    <w:p w:rsidR="00F60AF4" w:rsidRDefault="00F60AF4" w:rsidP="00F60AF4">
      <w:pPr>
        <w:ind w:left="720"/>
      </w:pPr>
      <w:r>
        <w:t xml:space="preserve">Descrição: </w:t>
      </w:r>
    </w:p>
    <w:p w:rsidR="00F60AF4" w:rsidRDefault="00F60AF4" w:rsidP="00F60AF4">
      <w:pPr>
        <w:ind w:left="1440"/>
      </w:pPr>
      <w:r>
        <w:t>Este caso de uso ocorre quando um usuário com perfil de funcionário da prefeitura deseja analisar a pertinência e consistência de um determinado problema antes de alocá-lo ao prestador de serviços.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F60AF4" w:rsidTr="00E574DB">
        <w:tc>
          <w:tcPr>
            <w:tcW w:w="1559" w:type="dxa"/>
            <w:shd w:val="clear" w:color="auto" w:fill="D9D9D9" w:themeFill="background1" w:themeFillShade="D9"/>
          </w:tcPr>
          <w:p w:rsidR="00F60AF4" w:rsidRDefault="00F60AF4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F60AF4" w:rsidRDefault="00F60AF4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F60AF4" w:rsidRDefault="00F60AF4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F60AF4" w:rsidTr="00F60AF4">
        <w:tc>
          <w:tcPr>
            <w:tcW w:w="1559" w:type="dxa"/>
          </w:tcPr>
          <w:p w:rsidR="00F60AF4" w:rsidRPr="00F60AF4" w:rsidRDefault="00F60AF4" w:rsidP="00F60AF4">
            <w:pPr>
              <w:jc w:val="left"/>
            </w:pPr>
            <w:r w:rsidRPr="00F60AF4">
              <w:t>RFUN 6.1</w:t>
            </w:r>
          </w:p>
        </w:tc>
        <w:tc>
          <w:tcPr>
            <w:tcW w:w="4253" w:type="dxa"/>
          </w:tcPr>
          <w:p w:rsidR="00F60AF4" w:rsidRPr="00F60AF4" w:rsidRDefault="00F60AF4" w:rsidP="00F60AF4">
            <w:pPr>
              <w:jc w:val="left"/>
            </w:pPr>
            <w:r w:rsidRPr="00F60AF4">
              <w:t>Permitir que um usuário com perfil de funcionário da prefeitura confirme pertinência dos problemas informados</w:t>
            </w:r>
          </w:p>
        </w:tc>
        <w:tc>
          <w:tcPr>
            <w:tcW w:w="1984" w:type="dxa"/>
          </w:tcPr>
          <w:p w:rsidR="00F60AF4" w:rsidRPr="000F0013" w:rsidRDefault="00F60AF4" w:rsidP="00F60AF4">
            <w:pPr>
              <w:jc w:val="center"/>
            </w:pPr>
            <w:r>
              <w:t>Alta</w:t>
            </w:r>
          </w:p>
        </w:tc>
      </w:tr>
      <w:tr w:rsidR="00F60AF4" w:rsidTr="00F60AF4">
        <w:tc>
          <w:tcPr>
            <w:tcW w:w="1559" w:type="dxa"/>
          </w:tcPr>
          <w:p w:rsidR="00F60AF4" w:rsidRPr="00F60AF4" w:rsidRDefault="00F60AF4" w:rsidP="00F60AF4">
            <w:pPr>
              <w:jc w:val="left"/>
            </w:pPr>
            <w:r w:rsidRPr="00F60AF4">
              <w:t>RFUN 6.2</w:t>
            </w:r>
          </w:p>
        </w:tc>
        <w:tc>
          <w:tcPr>
            <w:tcW w:w="4253" w:type="dxa"/>
          </w:tcPr>
          <w:p w:rsidR="00F60AF4" w:rsidRPr="00F60AF4" w:rsidRDefault="00F60AF4" w:rsidP="00F60AF4">
            <w:pPr>
              <w:jc w:val="left"/>
            </w:pPr>
            <w:r w:rsidRPr="00F60AF4">
              <w:t>Permitir que usuário com perfil de funcionário da prefeitura atualize informações dos problemas informados</w:t>
            </w:r>
          </w:p>
        </w:tc>
        <w:tc>
          <w:tcPr>
            <w:tcW w:w="1984" w:type="dxa"/>
          </w:tcPr>
          <w:p w:rsidR="00F60AF4" w:rsidRPr="000F0013" w:rsidRDefault="00F60AF4" w:rsidP="00E574DB">
            <w:pPr>
              <w:jc w:val="center"/>
            </w:pPr>
            <w:r>
              <w:t>Alta</w:t>
            </w:r>
          </w:p>
        </w:tc>
      </w:tr>
      <w:tr w:rsidR="00F60AF4" w:rsidTr="00F60AF4">
        <w:tc>
          <w:tcPr>
            <w:tcW w:w="1559" w:type="dxa"/>
          </w:tcPr>
          <w:p w:rsidR="00F60AF4" w:rsidRPr="00F60AF4" w:rsidRDefault="00F60AF4" w:rsidP="00F60AF4">
            <w:pPr>
              <w:jc w:val="left"/>
            </w:pPr>
            <w:r w:rsidRPr="00F60AF4">
              <w:t>RFUN 6.3</w:t>
            </w:r>
          </w:p>
        </w:tc>
        <w:tc>
          <w:tcPr>
            <w:tcW w:w="4253" w:type="dxa"/>
          </w:tcPr>
          <w:p w:rsidR="00F60AF4" w:rsidRPr="00F60AF4" w:rsidRDefault="00F60AF4" w:rsidP="00F60AF4">
            <w:pPr>
              <w:jc w:val="left"/>
            </w:pPr>
            <w:r w:rsidRPr="00F60AF4">
              <w:t>Emitir notificações aos usuários relacionados a um problema quando o mesmo sofrer algum tipo de alteração</w:t>
            </w:r>
          </w:p>
        </w:tc>
        <w:tc>
          <w:tcPr>
            <w:tcW w:w="1984" w:type="dxa"/>
          </w:tcPr>
          <w:p w:rsidR="00F60AF4" w:rsidRPr="000F0013" w:rsidRDefault="00F60AF4" w:rsidP="00995318">
            <w:pPr>
              <w:keepNext/>
              <w:jc w:val="center"/>
            </w:pPr>
            <w:r>
              <w:t>Alta</w:t>
            </w:r>
          </w:p>
        </w:tc>
      </w:tr>
    </w:tbl>
    <w:p w:rsidR="00F60AF4" w:rsidRPr="00EE69FC" w:rsidRDefault="00995318" w:rsidP="00995318">
      <w:pPr>
        <w:pStyle w:val="Legenda"/>
        <w:jc w:val="center"/>
      </w:pPr>
      <w:bookmarkStart w:id="40" w:name="_Toc49888872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308EB">
        <w:rPr>
          <w:noProof/>
        </w:rPr>
        <w:t>8</w:t>
      </w:r>
      <w:r>
        <w:fldChar w:fldCharType="end"/>
      </w:r>
      <w:r>
        <w:t xml:space="preserve">: </w:t>
      </w:r>
      <w:r w:rsidRPr="00186463">
        <w:t>Requisitos Funcionais do Caso de Uso CSU6-Confirmar Pertinência do Problema</w:t>
      </w:r>
      <w:bookmarkEnd w:id="40"/>
    </w:p>
    <w:p w:rsidR="003F21F7" w:rsidRDefault="003F21F7" w:rsidP="003F21F7"/>
    <w:p w:rsidR="006714B3" w:rsidRDefault="006714B3" w:rsidP="00573162">
      <w:pPr>
        <w:ind w:firstLine="720"/>
        <w:rPr>
          <w:b/>
        </w:rPr>
      </w:pPr>
    </w:p>
    <w:p w:rsidR="00573162" w:rsidRPr="00EE69FC" w:rsidRDefault="00573162" w:rsidP="00573162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7</w:t>
      </w:r>
      <w:r w:rsidRPr="00EE69FC">
        <w:rPr>
          <w:b/>
        </w:rPr>
        <w:t>-</w:t>
      </w:r>
      <w:r>
        <w:rPr>
          <w:b/>
        </w:rPr>
        <w:t xml:space="preserve"> Indicar Prestador</w:t>
      </w:r>
    </w:p>
    <w:p w:rsidR="00573162" w:rsidRDefault="00573162" w:rsidP="00573162">
      <w:r>
        <w:tab/>
        <w:t>Atores: Prefeitura</w:t>
      </w:r>
    </w:p>
    <w:p w:rsidR="00573162" w:rsidRDefault="00573162" w:rsidP="00573162">
      <w:pPr>
        <w:ind w:left="720"/>
      </w:pPr>
      <w:r>
        <w:t xml:space="preserve">Descrição: </w:t>
      </w:r>
    </w:p>
    <w:p w:rsidR="00573162" w:rsidRDefault="00573162" w:rsidP="00573162">
      <w:pPr>
        <w:ind w:left="1440"/>
      </w:pPr>
      <w:r>
        <w:t>Este caso de uso ocorre quando um usuário com perfil de funcionário da prefeitura deseja indicar o prestador de serviços responsável pela resolução de um determinado problema urbano reportado.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573162" w:rsidTr="00E574DB">
        <w:tc>
          <w:tcPr>
            <w:tcW w:w="1559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573162" w:rsidTr="00573162">
        <w:tc>
          <w:tcPr>
            <w:tcW w:w="1559" w:type="dxa"/>
          </w:tcPr>
          <w:p w:rsidR="00573162" w:rsidRPr="00573162" w:rsidRDefault="00573162" w:rsidP="00573162">
            <w:pPr>
              <w:jc w:val="left"/>
            </w:pPr>
            <w:r w:rsidRPr="00573162">
              <w:t>RFUN 7.1</w:t>
            </w:r>
          </w:p>
        </w:tc>
        <w:tc>
          <w:tcPr>
            <w:tcW w:w="4253" w:type="dxa"/>
          </w:tcPr>
          <w:p w:rsidR="00573162" w:rsidRPr="00573162" w:rsidRDefault="00573162" w:rsidP="00573162">
            <w:pPr>
              <w:jc w:val="left"/>
            </w:pPr>
            <w:r w:rsidRPr="00573162">
              <w:t>Permitir que um usuário com o perfil de funcionário da prefeitura cadastre prestadores de serviços</w:t>
            </w:r>
          </w:p>
        </w:tc>
        <w:tc>
          <w:tcPr>
            <w:tcW w:w="1984" w:type="dxa"/>
          </w:tcPr>
          <w:p w:rsidR="00573162" w:rsidRPr="000F0013" w:rsidRDefault="00573162" w:rsidP="00E574DB">
            <w:pPr>
              <w:jc w:val="center"/>
            </w:pPr>
            <w:r>
              <w:t>Alta</w:t>
            </w:r>
          </w:p>
        </w:tc>
      </w:tr>
      <w:tr w:rsidR="00573162" w:rsidTr="00573162">
        <w:tc>
          <w:tcPr>
            <w:tcW w:w="1559" w:type="dxa"/>
          </w:tcPr>
          <w:p w:rsidR="00573162" w:rsidRPr="00573162" w:rsidRDefault="00573162" w:rsidP="00573162">
            <w:pPr>
              <w:jc w:val="left"/>
            </w:pPr>
            <w:r w:rsidRPr="00573162">
              <w:t>RFUN 7.2</w:t>
            </w:r>
          </w:p>
        </w:tc>
        <w:tc>
          <w:tcPr>
            <w:tcW w:w="4253" w:type="dxa"/>
          </w:tcPr>
          <w:p w:rsidR="00573162" w:rsidRPr="00573162" w:rsidRDefault="00573162" w:rsidP="00573162">
            <w:pPr>
              <w:jc w:val="left"/>
            </w:pPr>
            <w:r w:rsidRPr="00573162">
              <w:t>Permitir que um usuário com perfil de funcionário da prefeitura direcione problemas aos prestadores de serviços</w:t>
            </w:r>
          </w:p>
        </w:tc>
        <w:tc>
          <w:tcPr>
            <w:tcW w:w="1984" w:type="dxa"/>
          </w:tcPr>
          <w:p w:rsidR="00573162" w:rsidRPr="000F0013" w:rsidRDefault="00573162" w:rsidP="000308EB">
            <w:pPr>
              <w:keepNext/>
              <w:jc w:val="center"/>
            </w:pPr>
            <w:r>
              <w:t>Alta</w:t>
            </w:r>
          </w:p>
        </w:tc>
      </w:tr>
    </w:tbl>
    <w:p w:rsidR="00573162" w:rsidRPr="00EE69FC" w:rsidRDefault="000308EB" w:rsidP="000308EB">
      <w:pPr>
        <w:pStyle w:val="Legenda"/>
        <w:jc w:val="center"/>
      </w:pPr>
      <w:bookmarkStart w:id="41" w:name="_Toc49888872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</w:t>
      </w:r>
      <w:r w:rsidRPr="00404C8E">
        <w:t>Requisitos Funcionais do Caso de Uso CSU7-Indicar Prestador</w:t>
      </w:r>
      <w:bookmarkEnd w:id="41"/>
    </w:p>
    <w:p w:rsidR="006714B3" w:rsidRDefault="006714B3" w:rsidP="00573162">
      <w:pPr>
        <w:ind w:firstLine="720"/>
        <w:rPr>
          <w:b/>
        </w:rPr>
      </w:pPr>
    </w:p>
    <w:p w:rsidR="00573162" w:rsidRPr="00EE69FC" w:rsidRDefault="00573162" w:rsidP="00573162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8</w:t>
      </w:r>
      <w:r w:rsidRPr="00EE69FC">
        <w:rPr>
          <w:b/>
        </w:rPr>
        <w:t>-</w:t>
      </w:r>
      <w:r>
        <w:rPr>
          <w:b/>
        </w:rPr>
        <w:t xml:space="preserve"> Alocar Técnico</w:t>
      </w:r>
    </w:p>
    <w:p w:rsidR="00573162" w:rsidRDefault="00573162" w:rsidP="00573162">
      <w:r>
        <w:tab/>
        <w:t>Atores: Prestador de Serviços</w:t>
      </w:r>
    </w:p>
    <w:p w:rsidR="00573162" w:rsidRDefault="00573162" w:rsidP="00573162">
      <w:pPr>
        <w:ind w:left="720"/>
      </w:pPr>
      <w:r>
        <w:t xml:space="preserve">Descrição: </w:t>
      </w:r>
    </w:p>
    <w:p w:rsidR="00573162" w:rsidRDefault="00573162" w:rsidP="00573162">
      <w:pPr>
        <w:ind w:left="1440"/>
      </w:pPr>
      <w:r>
        <w:t>Este caso de uso ocorre quando um usuário com perfil de funcionário administrador do prestador de serviços à prefeitura deseja alocar o técnico responsável pela resolução de um determinado problema.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573162" w:rsidTr="00E574DB">
        <w:tc>
          <w:tcPr>
            <w:tcW w:w="1559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73162" w:rsidRDefault="00573162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32EEE" w:rsidTr="00332EEE">
        <w:tc>
          <w:tcPr>
            <w:tcW w:w="1559" w:type="dxa"/>
          </w:tcPr>
          <w:p w:rsidR="00332EEE" w:rsidRPr="00332EEE" w:rsidRDefault="00332EEE" w:rsidP="00332EEE">
            <w:pPr>
              <w:jc w:val="left"/>
            </w:pPr>
            <w:r w:rsidRPr="00332EEE">
              <w:t>RFUN 8.1</w:t>
            </w:r>
          </w:p>
        </w:tc>
        <w:tc>
          <w:tcPr>
            <w:tcW w:w="4253" w:type="dxa"/>
          </w:tcPr>
          <w:p w:rsidR="00332EEE" w:rsidRPr="00332EEE" w:rsidRDefault="00332EEE" w:rsidP="00332EEE">
            <w:pPr>
              <w:jc w:val="left"/>
            </w:pPr>
            <w:r w:rsidRPr="00332EEE">
              <w:t>Permitir que um usuário com perfil de funcionário administrador do prestador indique os funcionários técnicos para resolução de um problema</w:t>
            </w:r>
          </w:p>
        </w:tc>
        <w:tc>
          <w:tcPr>
            <w:tcW w:w="1984" w:type="dxa"/>
          </w:tcPr>
          <w:p w:rsidR="00332EEE" w:rsidRPr="000F0013" w:rsidRDefault="00332EEE" w:rsidP="000308EB">
            <w:pPr>
              <w:keepNext/>
              <w:jc w:val="center"/>
            </w:pPr>
            <w:r>
              <w:t>Alta</w:t>
            </w:r>
          </w:p>
        </w:tc>
      </w:tr>
    </w:tbl>
    <w:p w:rsidR="00573162" w:rsidRPr="00EE69FC" w:rsidRDefault="000308EB" w:rsidP="000308EB">
      <w:pPr>
        <w:pStyle w:val="Legenda"/>
        <w:jc w:val="center"/>
      </w:pPr>
      <w:bookmarkStart w:id="42" w:name="_Toc49888872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</w:t>
      </w:r>
      <w:r w:rsidRPr="00C61859">
        <w:t>Requisitos Funcionais do Caso de Uso CSU8-Alocar Técnico</w:t>
      </w:r>
      <w:bookmarkEnd w:id="42"/>
    </w:p>
    <w:p w:rsidR="00573162" w:rsidRDefault="00573162" w:rsidP="00573162"/>
    <w:p w:rsidR="00332EEE" w:rsidRPr="00EE69FC" w:rsidRDefault="00332EEE" w:rsidP="00332EEE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9</w:t>
      </w:r>
      <w:r w:rsidRPr="00EE69FC">
        <w:rPr>
          <w:b/>
        </w:rPr>
        <w:t>-</w:t>
      </w:r>
      <w:r>
        <w:rPr>
          <w:b/>
        </w:rPr>
        <w:t xml:space="preserve"> Informar Execução da Resolução</w:t>
      </w:r>
    </w:p>
    <w:p w:rsidR="00332EEE" w:rsidRDefault="00332EEE" w:rsidP="00332EEE">
      <w:r>
        <w:tab/>
        <w:t>Atores: Técnico</w:t>
      </w:r>
    </w:p>
    <w:p w:rsidR="00332EEE" w:rsidRDefault="00332EEE" w:rsidP="00332EEE">
      <w:pPr>
        <w:ind w:left="720"/>
      </w:pPr>
      <w:r>
        <w:t xml:space="preserve">Descrição: </w:t>
      </w:r>
    </w:p>
    <w:p w:rsidR="00332EEE" w:rsidRDefault="00332EEE" w:rsidP="00332EEE">
      <w:pPr>
        <w:ind w:left="1440"/>
      </w:pPr>
      <w:r>
        <w:t>Este caso de uso ocorre quando um usuário com perfil de funcionário técnico do prestador de serviços à prefeitura deseja informar a implementação da resolução de um determinado problema.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32EEE" w:rsidTr="00E574DB">
        <w:tc>
          <w:tcPr>
            <w:tcW w:w="1559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32EEE" w:rsidTr="00332EEE">
        <w:tc>
          <w:tcPr>
            <w:tcW w:w="1559" w:type="dxa"/>
          </w:tcPr>
          <w:p w:rsidR="00332EEE" w:rsidRPr="00332EEE" w:rsidRDefault="00332EEE" w:rsidP="00332EEE">
            <w:pPr>
              <w:jc w:val="center"/>
            </w:pPr>
            <w:r w:rsidRPr="00332EEE">
              <w:t>RFUN 9.1</w:t>
            </w:r>
          </w:p>
        </w:tc>
        <w:tc>
          <w:tcPr>
            <w:tcW w:w="4253" w:type="dxa"/>
          </w:tcPr>
          <w:p w:rsidR="00332EEE" w:rsidRPr="00332EEE" w:rsidRDefault="00332EEE" w:rsidP="00332EEE">
            <w:pPr>
              <w:jc w:val="center"/>
            </w:pPr>
            <w:r w:rsidRPr="00332EEE">
              <w:t>Permitir que um usuário com perfil de funcionário técnico indique o fim da execução da resolução de um determin</w:t>
            </w:r>
            <w:r>
              <w:t>a</w:t>
            </w:r>
            <w:r w:rsidRPr="00332EEE">
              <w:t>do problema a ele direcionado</w:t>
            </w:r>
          </w:p>
        </w:tc>
        <w:tc>
          <w:tcPr>
            <w:tcW w:w="1984" w:type="dxa"/>
          </w:tcPr>
          <w:p w:rsidR="00332EEE" w:rsidRPr="000F0013" w:rsidRDefault="00332EEE" w:rsidP="000308EB">
            <w:pPr>
              <w:keepNext/>
              <w:jc w:val="center"/>
            </w:pPr>
            <w:r>
              <w:t>Alta</w:t>
            </w:r>
          </w:p>
        </w:tc>
      </w:tr>
    </w:tbl>
    <w:p w:rsidR="00332EEE" w:rsidRPr="00EE69FC" w:rsidRDefault="000308EB" w:rsidP="000308EB">
      <w:pPr>
        <w:pStyle w:val="Legenda"/>
        <w:jc w:val="center"/>
      </w:pPr>
      <w:bookmarkStart w:id="43" w:name="_Toc49888872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</w:t>
      </w:r>
      <w:r w:rsidRPr="00092B6D">
        <w:t>Requisitos Funcionais do Caso de Uso CSU9-Informar Execução da Resolução</w:t>
      </w:r>
      <w:bookmarkEnd w:id="43"/>
    </w:p>
    <w:p w:rsidR="00332EEE" w:rsidRDefault="00332EEE" w:rsidP="00573162"/>
    <w:p w:rsidR="006714B3" w:rsidRDefault="006714B3" w:rsidP="00573162"/>
    <w:p w:rsidR="006714B3" w:rsidRPr="003F21F7" w:rsidRDefault="006714B3" w:rsidP="00573162"/>
    <w:p w:rsidR="00332EEE" w:rsidRPr="00EE69FC" w:rsidRDefault="00332EEE" w:rsidP="00332EEE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>
        <w:rPr>
          <w:b/>
        </w:rPr>
        <w:t>10</w:t>
      </w:r>
      <w:r w:rsidRPr="00EE69FC">
        <w:rPr>
          <w:b/>
        </w:rPr>
        <w:t>-</w:t>
      </w:r>
      <w:r>
        <w:rPr>
          <w:b/>
        </w:rPr>
        <w:t xml:space="preserve"> Confirmar Resolução</w:t>
      </w:r>
    </w:p>
    <w:p w:rsidR="00332EEE" w:rsidRDefault="00332EEE" w:rsidP="00332EEE">
      <w:r>
        <w:tab/>
        <w:t>Atores: Prefeitura e Prestador de Serviços</w:t>
      </w:r>
    </w:p>
    <w:p w:rsidR="00332EEE" w:rsidRDefault="00332EEE" w:rsidP="00332EEE">
      <w:pPr>
        <w:ind w:left="720"/>
      </w:pPr>
      <w:r>
        <w:t xml:space="preserve">Descrição: </w:t>
      </w:r>
    </w:p>
    <w:p w:rsidR="00332EEE" w:rsidRDefault="00332EEE" w:rsidP="00332EEE">
      <w:pPr>
        <w:ind w:left="1440"/>
      </w:pPr>
      <w:r>
        <w:t>Este caso de uso ocorre quando um usuário com perfil de funcionário</w:t>
      </w:r>
      <w:r w:rsidR="00E574DB">
        <w:t xml:space="preserve"> da prefeitura ou</w:t>
      </w:r>
      <w:r>
        <w:t xml:space="preserve"> administrador do prestador de serviços</w:t>
      </w:r>
      <w:r w:rsidR="00E574DB">
        <w:t xml:space="preserve"> </w:t>
      </w:r>
      <w:r>
        <w:t xml:space="preserve">deseja </w:t>
      </w:r>
      <w:r w:rsidR="00E574DB">
        <w:t xml:space="preserve">confirmar </w:t>
      </w:r>
      <w:r>
        <w:t>a resolução de um determinado problema.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332EEE" w:rsidTr="00E574DB">
        <w:tc>
          <w:tcPr>
            <w:tcW w:w="1559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332EEE" w:rsidRDefault="00332EEE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E574DB" w:rsidTr="00E574DB">
        <w:tc>
          <w:tcPr>
            <w:tcW w:w="1559" w:type="dxa"/>
          </w:tcPr>
          <w:p w:rsidR="00E574DB" w:rsidRPr="00E574DB" w:rsidRDefault="00E574DB" w:rsidP="00E574DB">
            <w:pPr>
              <w:jc w:val="center"/>
            </w:pPr>
            <w:r w:rsidRPr="00E574DB">
              <w:t>RFUN 10.1</w:t>
            </w:r>
          </w:p>
        </w:tc>
        <w:tc>
          <w:tcPr>
            <w:tcW w:w="4253" w:type="dxa"/>
          </w:tcPr>
          <w:p w:rsidR="00E574DB" w:rsidRPr="00E574DB" w:rsidRDefault="00E574DB" w:rsidP="00E574DB">
            <w:pPr>
              <w:jc w:val="center"/>
            </w:pPr>
            <w:r w:rsidRPr="00E574DB">
              <w:t>Permitir que um usuário co</w:t>
            </w:r>
            <w:r>
              <w:t>m</w:t>
            </w:r>
            <w:r w:rsidRPr="00E574DB">
              <w:t xml:space="preserve"> perfil de funcionário administrador do prestador con</w:t>
            </w:r>
            <w:r>
              <w:t>firme a resolução de um determin</w:t>
            </w:r>
            <w:r w:rsidRPr="00E574DB">
              <w:t>ado problema a ele direcionado</w:t>
            </w:r>
          </w:p>
        </w:tc>
        <w:tc>
          <w:tcPr>
            <w:tcW w:w="1984" w:type="dxa"/>
          </w:tcPr>
          <w:p w:rsidR="00E574DB" w:rsidRPr="000F0013" w:rsidRDefault="00E574DB" w:rsidP="00E574DB">
            <w:pPr>
              <w:jc w:val="center"/>
            </w:pPr>
            <w:r>
              <w:t>Mediana</w:t>
            </w:r>
          </w:p>
        </w:tc>
      </w:tr>
      <w:tr w:rsidR="00E574DB" w:rsidTr="00E574DB">
        <w:tc>
          <w:tcPr>
            <w:tcW w:w="1559" w:type="dxa"/>
          </w:tcPr>
          <w:p w:rsidR="00E574DB" w:rsidRPr="00E574DB" w:rsidRDefault="00E574DB" w:rsidP="00E574DB">
            <w:pPr>
              <w:jc w:val="left"/>
            </w:pPr>
            <w:r w:rsidRPr="00E574DB">
              <w:t>RFUN 10.2</w:t>
            </w:r>
          </w:p>
        </w:tc>
        <w:tc>
          <w:tcPr>
            <w:tcW w:w="4253" w:type="dxa"/>
          </w:tcPr>
          <w:p w:rsidR="00E574DB" w:rsidRPr="00E574DB" w:rsidRDefault="00E574DB" w:rsidP="00E574DB">
            <w:pPr>
              <w:jc w:val="left"/>
            </w:pPr>
            <w:r w:rsidRPr="00E574DB">
              <w:t>Permitir que um usuário com perfil de funcionário da prefeitura confirme a resolução de um determinado problema</w:t>
            </w:r>
          </w:p>
        </w:tc>
        <w:tc>
          <w:tcPr>
            <w:tcW w:w="1984" w:type="dxa"/>
          </w:tcPr>
          <w:p w:rsidR="00E574DB" w:rsidRDefault="00E574DB" w:rsidP="000308EB">
            <w:pPr>
              <w:keepNext/>
              <w:jc w:val="center"/>
            </w:pPr>
            <w:r>
              <w:t>Mediana</w:t>
            </w:r>
          </w:p>
        </w:tc>
      </w:tr>
    </w:tbl>
    <w:p w:rsidR="00332EEE" w:rsidRDefault="000308EB" w:rsidP="000308EB">
      <w:pPr>
        <w:pStyle w:val="Legenda"/>
        <w:jc w:val="center"/>
      </w:pPr>
      <w:bookmarkStart w:id="44" w:name="_Toc49888872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: </w:t>
      </w:r>
      <w:r w:rsidRPr="001A7D1F">
        <w:t>Requisitos Funcionais do Caso de Uso CSU10-Confirmar Resolução</w:t>
      </w:r>
      <w:bookmarkEnd w:id="44"/>
    </w:p>
    <w:p w:rsidR="00E574DB" w:rsidRDefault="00E574DB" w:rsidP="00E574D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11</w:t>
      </w:r>
      <w:r w:rsidRPr="00EE69FC">
        <w:rPr>
          <w:b/>
        </w:rPr>
        <w:t>-</w:t>
      </w:r>
      <w:r>
        <w:rPr>
          <w:b/>
        </w:rPr>
        <w:t xml:space="preserve"> Classificar Resolução</w:t>
      </w:r>
    </w:p>
    <w:p w:rsidR="00E574DB" w:rsidRDefault="00E574DB" w:rsidP="00E574DB">
      <w:r>
        <w:tab/>
        <w:t>Atores: Cidadão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E574DB" w:rsidP="00E574DB">
      <w:pPr>
        <w:ind w:left="1440"/>
      </w:pPr>
      <w:r>
        <w:t>Este caso de uso ocorre quando um usuário com perfil de cidadão deseja classificar/avaliar a resolução de um determinado problema informado por ele.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E574DB" w:rsidTr="00E574DB">
        <w:tc>
          <w:tcPr>
            <w:tcW w:w="1559" w:type="dxa"/>
          </w:tcPr>
          <w:p w:rsidR="00E574DB" w:rsidRPr="00E574DB" w:rsidRDefault="00E574DB" w:rsidP="00E574DB">
            <w:pPr>
              <w:jc w:val="center"/>
            </w:pPr>
            <w:r w:rsidRPr="00E574DB">
              <w:t>RFUN 11.1</w:t>
            </w:r>
          </w:p>
        </w:tc>
        <w:tc>
          <w:tcPr>
            <w:tcW w:w="4253" w:type="dxa"/>
          </w:tcPr>
          <w:p w:rsidR="00E574DB" w:rsidRPr="00E574DB" w:rsidRDefault="00E574DB" w:rsidP="00E574DB">
            <w:pPr>
              <w:jc w:val="center"/>
            </w:pPr>
            <w:r w:rsidRPr="00E574DB">
              <w:t>Permitir que o cidadão informante de um determinado problema classifique/avalie sua resolução</w:t>
            </w:r>
          </w:p>
        </w:tc>
        <w:tc>
          <w:tcPr>
            <w:tcW w:w="1984" w:type="dxa"/>
          </w:tcPr>
          <w:p w:rsidR="00E574DB" w:rsidRPr="000F0013" w:rsidRDefault="00E574DB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Default="000308EB" w:rsidP="000308EB">
      <w:pPr>
        <w:pStyle w:val="Legenda"/>
        <w:jc w:val="center"/>
      </w:pPr>
      <w:bookmarkStart w:id="45" w:name="_Toc49888872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: </w:t>
      </w:r>
      <w:r w:rsidRPr="002A492A">
        <w:t>Requisitos Funcionais do Caso de Uso CSU11-Classificar Resolução</w:t>
      </w:r>
      <w:bookmarkEnd w:id="45"/>
    </w:p>
    <w:p w:rsidR="00E574DB" w:rsidRPr="00E574DB" w:rsidRDefault="00E574DB" w:rsidP="00E574D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>
        <w:rPr>
          <w:b/>
        </w:rPr>
        <w:t>12</w:t>
      </w:r>
      <w:r w:rsidRPr="00EE69FC">
        <w:rPr>
          <w:b/>
        </w:rPr>
        <w:t>-</w:t>
      </w:r>
      <w:r>
        <w:rPr>
          <w:b/>
        </w:rPr>
        <w:t xml:space="preserve"> </w:t>
      </w:r>
      <w:r w:rsidRPr="00E574DB">
        <w:rPr>
          <w:b/>
        </w:rPr>
        <w:t>Gerar relatório de volume por situação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E574DB" w:rsidP="00E574DB">
      <w:pPr>
        <w:ind w:left="1440"/>
      </w:pPr>
      <w:r>
        <w:t xml:space="preserve">Este caso </w:t>
      </w:r>
      <w:r w:rsidR="00D14A63">
        <w:t>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D14A63" w:rsidTr="00D14A63">
        <w:tc>
          <w:tcPr>
            <w:tcW w:w="1559" w:type="dxa"/>
          </w:tcPr>
          <w:p w:rsidR="00D14A63" w:rsidRPr="00D14A63" w:rsidRDefault="00D14A63" w:rsidP="00D14A63">
            <w:pPr>
              <w:jc w:val="center"/>
            </w:pPr>
            <w:r w:rsidRPr="00D14A63">
              <w:t>RFUN 12.1</w:t>
            </w:r>
          </w:p>
        </w:tc>
        <w:tc>
          <w:tcPr>
            <w:tcW w:w="4253" w:type="dxa"/>
          </w:tcPr>
          <w:p w:rsidR="00D14A63" w:rsidRPr="00D14A63" w:rsidRDefault="00D14A63" w:rsidP="00D14A63">
            <w:pPr>
              <w:jc w:val="center"/>
            </w:pPr>
            <w:r w:rsidRPr="00D14A63">
              <w:t>Permitir que um usuário com perfil de funcionário da prefeitura gere o relatório de problemas por situação/segmento</w:t>
            </w:r>
          </w:p>
        </w:tc>
        <w:tc>
          <w:tcPr>
            <w:tcW w:w="1984" w:type="dxa"/>
          </w:tcPr>
          <w:p w:rsidR="00D14A63" w:rsidRPr="000F0013" w:rsidRDefault="00D14A63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Default="000308EB" w:rsidP="000308EB">
      <w:pPr>
        <w:pStyle w:val="Legenda"/>
        <w:jc w:val="center"/>
      </w:pPr>
      <w:bookmarkStart w:id="46" w:name="_Toc49888872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: </w:t>
      </w:r>
      <w:r w:rsidRPr="00B41702">
        <w:t>Requisitos Funcionais do Caso de Uso CSU12-Gerar relatório de volume por situação</w:t>
      </w:r>
      <w:bookmarkEnd w:id="46"/>
    </w:p>
    <w:p w:rsidR="00E574DB" w:rsidRDefault="00E574DB" w:rsidP="00E574DB"/>
    <w:p w:rsidR="006714B3" w:rsidRDefault="006714B3" w:rsidP="00E574DB">
      <w:pPr>
        <w:ind w:firstLine="720"/>
        <w:rPr>
          <w:b/>
        </w:rPr>
      </w:pPr>
    </w:p>
    <w:p w:rsidR="006714B3" w:rsidRDefault="006714B3" w:rsidP="00E574DB">
      <w:pPr>
        <w:ind w:firstLine="720"/>
        <w:rPr>
          <w:b/>
        </w:rPr>
      </w:pPr>
    </w:p>
    <w:p w:rsidR="006714B3" w:rsidRDefault="006714B3" w:rsidP="00E574DB">
      <w:pPr>
        <w:ind w:firstLine="720"/>
        <w:rPr>
          <w:b/>
        </w:rPr>
      </w:pPr>
    </w:p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 w:rsidR="00D14A63">
        <w:rPr>
          <w:b/>
        </w:rPr>
        <w:t>13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volume por prestador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13.1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volume de problemas por prestador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0308EB" w:rsidRDefault="000308EB" w:rsidP="000308EB">
      <w:pPr>
        <w:pStyle w:val="Legenda"/>
        <w:jc w:val="center"/>
      </w:pPr>
      <w:bookmarkStart w:id="47" w:name="_Toc49888872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: </w:t>
      </w:r>
      <w:r w:rsidRPr="00662991">
        <w:t>Requisitos Funcionais do Caso de Uso CSU13- Gerar relatório de volume por prestador</w:t>
      </w:r>
      <w:bookmarkEnd w:id="47"/>
    </w:p>
    <w:p w:rsidR="000308EB" w:rsidRPr="000308EB" w:rsidRDefault="000308EB" w:rsidP="000308E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 w:rsidR="00D14A63">
        <w:rPr>
          <w:b/>
        </w:rPr>
        <w:t>14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satisfação por usuário</w:t>
      </w:r>
      <w:r>
        <w:rPr>
          <w:b/>
        </w:rPr>
        <w:t xml:space="preserve"> 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14.1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satisfação da resolução dos problemas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Pr="00EE69FC" w:rsidRDefault="000308EB" w:rsidP="000308EB">
      <w:pPr>
        <w:pStyle w:val="Legenda"/>
        <w:jc w:val="center"/>
      </w:pPr>
      <w:bookmarkStart w:id="48" w:name="_Toc49888873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: </w:t>
      </w:r>
      <w:r w:rsidRPr="0017417F">
        <w:t>Requisitos Funcionais do Caso de Uso CSU14- Gerar relatório de satisfação por usuário</w:t>
      </w:r>
      <w:bookmarkEnd w:id="48"/>
    </w:p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 w:rsidR="00D14A63">
        <w:rPr>
          <w:b/>
        </w:rPr>
        <w:t>15</w:t>
      </w:r>
      <w:r w:rsidRPr="00EE69FC">
        <w:rPr>
          <w:b/>
        </w:rPr>
        <w:t>-</w:t>
      </w:r>
      <w:r>
        <w:rPr>
          <w:b/>
        </w:rPr>
        <w:t xml:space="preserve"> </w:t>
      </w:r>
      <w:r w:rsidR="00D14A63" w:rsidRPr="00D14A63">
        <w:rPr>
          <w:b/>
        </w:rPr>
        <w:t>Gerar relatório de demanda por região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15.1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demanda por região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E574DB" w:rsidRDefault="000308EB" w:rsidP="000308EB">
      <w:pPr>
        <w:pStyle w:val="Legenda"/>
        <w:jc w:val="center"/>
      </w:pPr>
      <w:bookmarkStart w:id="49" w:name="_Toc49888873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: </w:t>
      </w:r>
      <w:r w:rsidRPr="00973073">
        <w:t>Requisitos Funcionais do Caso de Uso CSU15- Gerar relatório de demanda por região</w:t>
      </w:r>
      <w:bookmarkEnd w:id="49"/>
    </w:p>
    <w:p w:rsidR="000308EB" w:rsidRPr="000308EB" w:rsidRDefault="000308EB" w:rsidP="000308EB"/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t>CSU</w:t>
      </w:r>
      <w:r w:rsidR="00D14A63">
        <w:rPr>
          <w:b/>
        </w:rPr>
        <w:t>16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demanda por período</w:t>
      </w:r>
      <w:r>
        <w:rPr>
          <w:b/>
        </w:rPr>
        <w:t xml:space="preserve"> </w:t>
      </w:r>
    </w:p>
    <w:p w:rsidR="00E574DB" w:rsidRDefault="00E574DB" w:rsidP="00E574DB">
      <w:r>
        <w:tab/>
        <w:t xml:space="preserve">Atores: </w:t>
      </w:r>
      <w:r w:rsidR="00D14A63">
        <w:t>Prefeitura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da prefeitura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16.1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da prefeitura gere o relatório de demanda por período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0308EB" w:rsidRPr="000308EB" w:rsidRDefault="000308EB" w:rsidP="006714B3">
      <w:pPr>
        <w:pStyle w:val="Legenda"/>
        <w:jc w:val="center"/>
      </w:pPr>
      <w:bookmarkStart w:id="50" w:name="_Toc49888873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: </w:t>
      </w:r>
      <w:r w:rsidRPr="004F6BFF">
        <w:t>Requisitos Funcionais do Caso de Uso CSU16- Gerar relatório de demanda por período</w:t>
      </w:r>
      <w:bookmarkEnd w:id="50"/>
    </w:p>
    <w:p w:rsidR="00E574DB" w:rsidRPr="00EE69FC" w:rsidRDefault="00E574DB" w:rsidP="00E574DB">
      <w:pPr>
        <w:ind w:firstLine="720"/>
        <w:rPr>
          <w:b/>
        </w:rPr>
      </w:pPr>
      <w:r w:rsidRPr="00EE69FC">
        <w:rPr>
          <w:b/>
        </w:rPr>
        <w:lastRenderedPageBreak/>
        <w:t>CSU</w:t>
      </w:r>
      <w:r w:rsidR="00D14A63">
        <w:rPr>
          <w:b/>
        </w:rPr>
        <w:t>17</w:t>
      </w:r>
      <w:r w:rsidRPr="00EE69FC">
        <w:rPr>
          <w:b/>
        </w:rPr>
        <w:t>-</w:t>
      </w:r>
      <w:r w:rsidR="00D14A63" w:rsidRPr="00D14A63">
        <w:rPr>
          <w:rFonts w:ascii="Calibri" w:hAnsi="Calibri" w:cs="Calibri"/>
          <w:color w:val="000000"/>
          <w:sz w:val="11"/>
          <w:szCs w:val="11"/>
          <w:shd w:val="clear" w:color="auto" w:fill="FFFFFF"/>
        </w:rPr>
        <w:t xml:space="preserve"> </w:t>
      </w:r>
      <w:r w:rsidR="00D14A63" w:rsidRPr="00D14A63">
        <w:rPr>
          <w:b/>
        </w:rPr>
        <w:t>Gerar relatório de volume de serviço por técnico</w:t>
      </w:r>
      <w:r>
        <w:rPr>
          <w:b/>
        </w:rPr>
        <w:t xml:space="preserve"> </w:t>
      </w:r>
    </w:p>
    <w:p w:rsidR="00E574DB" w:rsidRDefault="00E574DB" w:rsidP="00E574DB">
      <w:r>
        <w:tab/>
        <w:t xml:space="preserve">Atores: </w:t>
      </w:r>
      <w:r w:rsidR="00D14A63">
        <w:t>Prestador de Serviços</w:t>
      </w:r>
    </w:p>
    <w:p w:rsidR="00E574DB" w:rsidRDefault="00E574DB" w:rsidP="00E574DB">
      <w:pPr>
        <w:ind w:left="720"/>
      </w:pPr>
      <w:r>
        <w:t xml:space="preserve">Descrição: </w:t>
      </w:r>
    </w:p>
    <w:p w:rsidR="00E574DB" w:rsidRDefault="00D14A63" w:rsidP="00E574DB">
      <w:pPr>
        <w:ind w:left="1440"/>
      </w:pPr>
      <w:r>
        <w:t>Este caso uso ocorre quando um usuário com perfil de funcionário administrador do prestador de serviços deseja emitir um tipo específico de relatório.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253"/>
        <w:gridCol w:w="1984"/>
      </w:tblGrid>
      <w:tr w:rsidR="00E574DB" w:rsidTr="00E574DB">
        <w:tc>
          <w:tcPr>
            <w:tcW w:w="1559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E574DB" w:rsidRDefault="00E574DB" w:rsidP="00E574DB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35199D" w:rsidTr="0035199D">
        <w:tc>
          <w:tcPr>
            <w:tcW w:w="1559" w:type="dxa"/>
          </w:tcPr>
          <w:p w:rsidR="0035199D" w:rsidRPr="0035199D" w:rsidRDefault="0035199D" w:rsidP="0035199D">
            <w:pPr>
              <w:jc w:val="center"/>
            </w:pPr>
            <w:r w:rsidRPr="0035199D">
              <w:t>RFUN 17.1</w:t>
            </w:r>
          </w:p>
        </w:tc>
        <w:tc>
          <w:tcPr>
            <w:tcW w:w="4253" w:type="dxa"/>
          </w:tcPr>
          <w:p w:rsidR="0035199D" w:rsidRPr="0035199D" w:rsidRDefault="0035199D" w:rsidP="0035199D">
            <w:pPr>
              <w:jc w:val="center"/>
            </w:pPr>
            <w:r w:rsidRPr="0035199D">
              <w:t>Permitir que um usuário com perfil de funcionário administrador do prestador gere o relatório de volume de serviço por técnico em um perí</w:t>
            </w:r>
            <w:r>
              <w:t>o</w:t>
            </w:r>
            <w:r w:rsidRPr="0035199D">
              <w:t>do</w:t>
            </w:r>
          </w:p>
        </w:tc>
        <w:tc>
          <w:tcPr>
            <w:tcW w:w="1984" w:type="dxa"/>
          </w:tcPr>
          <w:p w:rsidR="0035199D" w:rsidRPr="000F0013" w:rsidRDefault="0035199D" w:rsidP="000308EB">
            <w:pPr>
              <w:keepNext/>
              <w:jc w:val="center"/>
            </w:pPr>
            <w:r>
              <w:t>Mediana</w:t>
            </w:r>
          </w:p>
        </w:tc>
      </w:tr>
    </w:tbl>
    <w:p w:rsidR="00573162" w:rsidRPr="003F21F7" w:rsidRDefault="000308EB" w:rsidP="006714B3">
      <w:pPr>
        <w:pStyle w:val="Legenda"/>
        <w:jc w:val="center"/>
      </w:pPr>
      <w:bookmarkStart w:id="51" w:name="_Toc49888873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19</w:t>
      </w:r>
      <w:r>
        <w:fldChar w:fldCharType="end"/>
      </w:r>
      <w:r w:rsidRPr="00AD668E">
        <w:t>: Requisitos Funcionais do Caso de Uso CSU17- Gerar relatório de volume de serviço por técnico</w:t>
      </w:r>
      <w:bookmarkEnd w:id="51"/>
    </w:p>
    <w:p w:rsidR="004E3612" w:rsidRPr="00C130BB" w:rsidRDefault="004E3612">
      <w:pPr>
        <w:pStyle w:val="Ttulo1"/>
        <w:tabs>
          <w:tab w:val="clear" w:pos="0"/>
          <w:tab w:val="num" w:pos="426"/>
        </w:tabs>
        <w:rPr>
          <w:bCs/>
          <w:sz w:val="32"/>
          <w:szCs w:val="32"/>
        </w:rPr>
      </w:pPr>
      <w:bookmarkStart w:id="52" w:name="_Toc498888700"/>
      <w:r w:rsidRPr="00C130BB">
        <w:rPr>
          <w:bCs/>
          <w:sz w:val="32"/>
          <w:szCs w:val="32"/>
        </w:rPr>
        <w:t>Requisitos e restrições não funcionais</w:t>
      </w:r>
      <w:bookmarkEnd w:id="34"/>
      <w:bookmarkEnd w:id="52"/>
      <w:r w:rsidR="009831C6">
        <w:rPr>
          <w:bCs/>
          <w:sz w:val="32"/>
          <w:szCs w:val="32"/>
        </w:rPr>
        <w:t xml:space="preserve"> </w:t>
      </w:r>
    </w:p>
    <w:p w:rsidR="00C83032" w:rsidRDefault="00A2313C" w:rsidP="00845074">
      <w:r>
        <w:t xml:space="preserve">Os requisitos não funcionais são fatores de qualidade de um Software que podem ser medidos de forma indireta, ou como características que são esperadas de todo o software quando o mesmo estiver profissionalmente desenvolvido. Os requisitos e restrições não funcionais do Resolve Aí estão listados e identificados na </w:t>
      </w:r>
      <w:r w:rsidRPr="00A2313C">
        <w:rPr>
          <w:i/>
        </w:rPr>
        <w:t>Tabela 20</w:t>
      </w:r>
      <w:r>
        <w:t>.</w:t>
      </w:r>
    </w:p>
    <w:p w:rsidR="00A2313C" w:rsidRPr="003765D6" w:rsidRDefault="00A2313C" w:rsidP="00845074">
      <w:pPr>
        <w:rPr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4"/>
        <w:gridCol w:w="5209"/>
        <w:gridCol w:w="1950"/>
      </w:tblGrid>
      <w:tr w:rsidR="00A072F1" w:rsidTr="00B010CB">
        <w:tc>
          <w:tcPr>
            <w:tcW w:w="1454" w:type="dxa"/>
            <w:shd w:val="clear" w:color="auto" w:fill="D9D9D9" w:themeFill="background1" w:themeFillShade="D9"/>
          </w:tcPr>
          <w:p w:rsidR="00A072F1" w:rsidRDefault="00A072F1" w:rsidP="00B010CB">
            <w:pPr>
              <w:jc w:val="center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5209" w:type="dxa"/>
            <w:shd w:val="clear" w:color="auto" w:fill="D9D9D9" w:themeFill="background1" w:themeFillShade="D9"/>
          </w:tcPr>
          <w:p w:rsidR="00A072F1" w:rsidRDefault="00A072F1" w:rsidP="00B010CB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50" w:type="dxa"/>
            <w:shd w:val="clear" w:color="auto" w:fill="D9D9D9" w:themeFill="background1" w:themeFillShade="D9"/>
          </w:tcPr>
          <w:p w:rsidR="00A072F1" w:rsidRDefault="00A072F1" w:rsidP="00B010CB">
            <w:pPr>
              <w:jc w:val="center"/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>RNF 1</w:t>
            </w:r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 xml:space="preserve">O sistema deve permitir o uso simultâneo de </w:t>
            </w:r>
            <w:r>
              <w:t>suas funcionalidades a 20.000 usuá</w:t>
            </w:r>
            <w:r w:rsidRPr="009412F6">
              <w:t>rios sem queda.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Todos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>RNF 2</w:t>
            </w:r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>A interação dos usuários com perfis de cidadão e funcionário técnico do prestador de serviço com o sistema dever ser mobile ( Android e IOS)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CUS1, CUS2, CUS3, CUS4, CUS5, CUS9 e CUS11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>RNF 3</w:t>
            </w:r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>A interação dos usuários com perfis de funcionário da prefeitura e funcionário administrador do prestador de serviço deve ser web (Google Chrome, Safari e Mozilla)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CUS1, CUS2, CUS4, CUS5, CUS5, CUS7, CUS8, CUS10, CUS12, CUS13, CUS14, CUS15, CUS16 e CUS17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>RNF 4</w:t>
            </w:r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>
              <w:t>As linguagens</w:t>
            </w:r>
            <w:r w:rsidRPr="009412F6">
              <w:t xml:space="preserve"> de programação devem ser nativas, ou seja, não utilizar ferramentas cases para geração de código.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Todos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>RNF 5</w:t>
            </w:r>
          </w:p>
        </w:tc>
        <w:tc>
          <w:tcPr>
            <w:tcW w:w="5209" w:type="dxa"/>
          </w:tcPr>
          <w:p w:rsidR="007B4851" w:rsidRPr="009412F6" w:rsidRDefault="007B4851" w:rsidP="00B010CB">
            <w:pPr>
              <w:jc w:val="center"/>
            </w:pPr>
            <w:r w:rsidRPr="009412F6">
              <w:t>Todo usuário do sistema deverá ser associado a um perfil que define as funcionalidades que poderão ser utilizadas por ele.</w:t>
            </w:r>
          </w:p>
        </w:tc>
        <w:tc>
          <w:tcPr>
            <w:tcW w:w="1950" w:type="dxa"/>
          </w:tcPr>
          <w:p w:rsidR="007B4851" w:rsidRDefault="00B010CB" w:rsidP="00B010CB">
            <w:pPr>
              <w:jc w:val="center"/>
            </w:pPr>
            <w:r>
              <w:t>Todos</w:t>
            </w:r>
          </w:p>
        </w:tc>
      </w:tr>
      <w:tr w:rsidR="007B4851" w:rsidTr="00B010CB">
        <w:tc>
          <w:tcPr>
            <w:tcW w:w="1454" w:type="dxa"/>
          </w:tcPr>
          <w:p w:rsidR="007B4851" w:rsidRPr="009412F6" w:rsidRDefault="007B4851" w:rsidP="00B010CB">
            <w:pPr>
              <w:jc w:val="center"/>
            </w:pPr>
            <w:r w:rsidRPr="009412F6">
              <w:t>RNF 6</w:t>
            </w:r>
          </w:p>
        </w:tc>
        <w:tc>
          <w:tcPr>
            <w:tcW w:w="5209" w:type="dxa"/>
          </w:tcPr>
          <w:p w:rsidR="007B4851" w:rsidRDefault="007B4851" w:rsidP="00B010CB">
            <w:pPr>
              <w:jc w:val="center"/>
            </w:pPr>
            <w:r w:rsidRPr="009412F6">
              <w:t>O software deverá estar di</w:t>
            </w:r>
            <w:r>
              <w:t>sponível 24 horas por dia e 7</w:t>
            </w:r>
            <w:r w:rsidRPr="009412F6">
              <w:t xml:space="preserve"> dias por semana.</w:t>
            </w:r>
          </w:p>
        </w:tc>
        <w:tc>
          <w:tcPr>
            <w:tcW w:w="1950" w:type="dxa"/>
          </w:tcPr>
          <w:p w:rsidR="007B4851" w:rsidRDefault="00B010CB" w:rsidP="000308EB">
            <w:pPr>
              <w:keepNext/>
              <w:jc w:val="center"/>
            </w:pPr>
            <w:r>
              <w:t>Todos</w:t>
            </w:r>
          </w:p>
        </w:tc>
      </w:tr>
    </w:tbl>
    <w:p w:rsidR="00493E95" w:rsidRPr="00B84EEE" w:rsidRDefault="000308EB" w:rsidP="000308EB">
      <w:pPr>
        <w:pStyle w:val="Legenda"/>
        <w:jc w:val="center"/>
      </w:pPr>
      <w:bookmarkStart w:id="53" w:name="_Toc49888873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: </w:t>
      </w:r>
      <w:r w:rsidRPr="0005230F">
        <w:t>Requisitos/Restrições não Funcionais</w:t>
      </w:r>
      <w:bookmarkEnd w:id="53"/>
    </w:p>
    <w:p w:rsidR="004E3612" w:rsidRPr="00C130BB" w:rsidRDefault="00493E95" w:rsidP="00493E95">
      <w:pPr>
        <w:pStyle w:val="Ttulo1"/>
        <w:tabs>
          <w:tab w:val="left" w:pos="426"/>
        </w:tabs>
        <w:rPr>
          <w:sz w:val="32"/>
          <w:szCs w:val="32"/>
        </w:rPr>
      </w:pPr>
      <w:bookmarkStart w:id="54" w:name="_Toc380429113"/>
      <w:bookmarkStart w:id="55" w:name="_Toc498888701"/>
      <w:r>
        <w:rPr>
          <w:sz w:val="32"/>
          <w:szCs w:val="32"/>
        </w:rPr>
        <w:lastRenderedPageBreak/>
        <w:t>Referências cruzadas complementares</w:t>
      </w:r>
      <w:bookmarkEnd w:id="54"/>
      <w:bookmarkEnd w:id="55"/>
      <w:r>
        <w:rPr>
          <w:sz w:val="32"/>
          <w:szCs w:val="32"/>
        </w:rPr>
        <w:t xml:space="preserve"> </w:t>
      </w:r>
    </w:p>
    <w:p w:rsidR="004E3612" w:rsidRDefault="008856B9">
      <w:pPr>
        <w:pStyle w:val="Recuodecorpodetexto2"/>
        <w:ind w:left="0"/>
      </w:pPr>
      <w:r>
        <w:t>Nesta seção são colocadas alg</w:t>
      </w:r>
      <w:r w:rsidR="00493E95">
        <w:t xml:space="preserve">umas referências cruzadas que </w:t>
      </w:r>
      <w:r>
        <w:t>podem ajudar o rast</w:t>
      </w:r>
      <w:r w:rsidR="00493E95">
        <w:t xml:space="preserve">reamento futuro dos requisitos. </w:t>
      </w:r>
      <w:r>
        <w:t xml:space="preserve">Estes mapeamentos podem ser feitos em forma de </w:t>
      </w:r>
      <w:r w:rsidR="00493E95">
        <w:t>matrizes de rastreabilidade</w:t>
      </w:r>
      <w:r w:rsidR="00633C0D">
        <w:t xml:space="preserve"> como mostram os exemplos a </w:t>
      </w:r>
      <w:r>
        <w:t>seguir:</w:t>
      </w:r>
    </w:p>
    <w:p w:rsidR="004E3612" w:rsidRDefault="004E3612">
      <w:pPr>
        <w:pStyle w:val="Recuodecorpodetexto2"/>
        <w:ind w:left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4E3612" w:rsidTr="00493E95">
        <w:trPr>
          <w:trHeight w:val="408"/>
        </w:trPr>
        <w:tc>
          <w:tcPr>
            <w:tcW w:w="3119" w:type="dxa"/>
          </w:tcPr>
          <w:p w:rsidR="004E3612" w:rsidRPr="00493E95" w:rsidRDefault="004E3612">
            <w:pPr>
              <w:pStyle w:val="Recuodecorpodetexto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4E3612" w:rsidRPr="00493E95" w:rsidRDefault="00493E95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Requisitos n</w:t>
            </w:r>
            <w:r w:rsidR="00633C0D">
              <w:rPr>
                <w:b/>
              </w:rPr>
              <w:t>ão funcionais vinculados</w:t>
            </w:r>
          </w:p>
        </w:tc>
      </w:tr>
      <w:tr w:rsidR="004E3612">
        <w:trPr>
          <w:trHeight w:val="414"/>
        </w:trPr>
        <w:tc>
          <w:tcPr>
            <w:tcW w:w="3119" w:type="dxa"/>
          </w:tcPr>
          <w:p w:rsidR="004E3612" w:rsidRPr="00633C0D" w:rsidRDefault="00633C0D" w:rsidP="00633C0D">
            <w:pPr>
              <w:pStyle w:val="Recuodecorpodetexto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4E3612" w:rsidRPr="00633C0D" w:rsidRDefault="00633C0D" w:rsidP="00633C0D">
            <w:pPr>
              <w:pStyle w:val="Recuodecorpodetexto2"/>
              <w:ind w:left="0"/>
              <w:rPr>
                <w:i/>
              </w:rPr>
            </w:pPr>
            <w:r w:rsidRPr="00633C0D">
              <w:rPr>
                <w:i/>
              </w:rPr>
              <w:t>Colocar a identificação do requisito não funcional vinculado</w:t>
            </w:r>
          </w:p>
        </w:tc>
      </w:tr>
    </w:tbl>
    <w:p w:rsidR="00FF7459" w:rsidRDefault="00FF7459" w:rsidP="00FF7459">
      <w:pPr>
        <w:ind w:left="720" w:firstLine="720"/>
      </w:pPr>
      <w:bookmarkStart w:id="56" w:name="_Toc523237674"/>
      <w:r w:rsidRPr="007D5C1C">
        <w:rPr>
          <w:b/>
          <w:bCs/>
          <w:sz w:val="20"/>
        </w:rPr>
        <w:t xml:space="preserve">Tabela </w:t>
      </w:r>
      <w:r>
        <w:rPr>
          <w:b/>
          <w:bCs/>
          <w:sz w:val="20"/>
        </w:rPr>
        <w:t>18</w:t>
      </w:r>
      <w:r w:rsidRPr="007D5C1C">
        <w:rPr>
          <w:b/>
          <w:bCs/>
          <w:sz w:val="20"/>
        </w:rPr>
        <w:t xml:space="preserve"> – </w:t>
      </w:r>
      <w:r>
        <w:rPr>
          <w:b/>
          <w:bCs/>
          <w:sz w:val="20"/>
        </w:rPr>
        <w:t>Requisitos Funcionais e Requisitos Não Funcionais Viculados</w:t>
      </w:r>
    </w:p>
    <w:p w:rsidR="00493E95" w:rsidRDefault="00493E95" w:rsidP="00493E95">
      <w:pPr>
        <w:pStyle w:val="Ttulo1"/>
        <w:numPr>
          <w:ilvl w:val="0"/>
          <w:numId w:val="0"/>
        </w:numPr>
        <w:tabs>
          <w:tab w:val="left" w:pos="426"/>
        </w:tabs>
        <w:rPr>
          <w:sz w:val="32"/>
          <w:szCs w:val="3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493E95" w:rsidTr="00014DF2">
        <w:trPr>
          <w:trHeight w:val="371"/>
        </w:trPr>
        <w:tc>
          <w:tcPr>
            <w:tcW w:w="3119" w:type="dxa"/>
          </w:tcPr>
          <w:p w:rsidR="00493E95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386" w:type="dxa"/>
          </w:tcPr>
          <w:p w:rsidR="00493E95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Requisito</w:t>
            </w:r>
          </w:p>
        </w:tc>
      </w:tr>
      <w:tr w:rsidR="00493E95" w:rsidTr="00014DF2">
        <w:trPr>
          <w:trHeight w:val="414"/>
        </w:trPr>
        <w:tc>
          <w:tcPr>
            <w:tcW w:w="3119" w:type="dxa"/>
          </w:tcPr>
          <w:p w:rsidR="00493E95" w:rsidRDefault="00D400E9" w:rsidP="00633C0D">
            <w:pPr>
              <w:pStyle w:val="Recuodecorpodetexto2"/>
              <w:ind w:left="0"/>
            </w:pPr>
            <w:r>
              <w:rPr>
                <w:i/>
              </w:rPr>
              <w:t>RFUN1.3</w:t>
            </w:r>
          </w:p>
        </w:tc>
        <w:tc>
          <w:tcPr>
            <w:tcW w:w="5386" w:type="dxa"/>
          </w:tcPr>
          <w:p w:rsidR="00493E95" w:rsidRPr="00633C0D" w:rsidRDefault="00633C0D" w:rsidP="00633C0D">
            <w:pPr>
              <w:pStyle w:val="Recuodecorpodetexto2"/>
              <w:ind w:left="0"/>
              <w:rPr>
                <w:i/>
              </w:rPr>
            </w:pPr>
            <w:r>
              <w:rPr>
                <w:i/>
              </w:rPr>
              <w:t>Colocar a origem do requisito. Pode ser uma entrevista, um questionário, ou outra técnica qualquer de elicitação de requisito aplicada.</w:t>
            </w:r>
          </w:p>
        </w:tc>
      </w:tr>
    </w:tbl>
    <w:p w:rsidR="00FF7459" w:rsidRDefault="00FF7459" w:rsidP="00FF7459">
      <w:pPr>
        <w:ind w:left="1440" w:firstLine="720"/>
      </w:pPr>
      <w:r w:rsidRPr="007D5C1C">
        <w:rPr>
          <w:b/>
          <w:bCs/>
          <w:sz w:val="20"/>
        </w:rPr>
        <w:t xml:space="preserve">Tabela </w:t>
      </w:r>
      <w:r>
        <w:rPr>
          <w:b/>
          <w:bCs/>
          <w:sz w:val="20"/>
        </w:rPr>
        <w:t>19</w:t>
      </w:r>
      <w:r w:rsidRPr="007D5C1C">
        <w:rPr>
          <w:b/>
          <w:bCs/>
          <w:sz w:val="20"/>
        </w:rPr>
        <w:t xml:space="preserve"> – </w:t>
      </w:r>
      <w:r>
        <w:rPr>
          <w:b/>
          <w:bCs/>
          <w:sz w:val="20"/>
        </w:rPr>
        <w:t>Requisitos Funcionais e suas Origens</w:t>
      </w:r>
    </w:p>
    <w:p w:rsidR="00493E95" w:rsidRDefault="00493E95" w:rsidP="00493E95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633C0D" w:rsidTr="00014DF2">
        <w:trPr>
          <w:trHeight w:val="371"/>
        </w:trPr>
        <w:tc>
          <w:tcPr>
            <w:tcW w:w="3119" w:type="dxa"/>
          </w:tcPr>
          <w:p w:rsidR="00633C0D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Requisito Não Funcional</w:t>
            </w:r>
          </w:p>
        </w:tc>
        <w:tc>
          <w:tcPr>
            <w:tcW w:w="5386" w:type="dxa"/>
          </w:tcPr>
          <w:p w:rsidR="00633C0D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Requisito</w:t>
            </w:r>
          </w:p>
        </w:tc>
      </w:tr>
      <w:tr w:rsidR="00633C0D" w:rsidTr="00014DF2">
        <w:trPr>
          <w:trHeight w:val="414"/>
        </w:trPr>
        <w:tc>
          <w:tcPr>
            <w:tcW w:w="3119" w:type="dxa"/>
          </w:tcPr>
          <w:p w:rsidR="00633C0D" w:rsidRDefault="00633C0D" w:rsidP="00633C0D">
            <w:pPr>
              <w:pStyle w:val="Recuodecorpodetexto2"/>
              <w:ind w:left="0"/>
            </w:pPr>
            <w:r>
              <w:rPr>
                <w:i/>
              </w:rPr>
              <w:t>Colocar a identificação do requisito não funcional</w:t>
            </w:r>
          </w:p>
        </w:tc>
        <w:tc>
          <w:tcPr>
            <w:tcW w:w="5386" w:type="dxa"/>
          </w:tcPr>
          <w:p w:rsidR="00633C0D" w:rsidRDefault="00633C0D" w:rsidP="00633C0D">
            <w:pPr>
              <w:pStyle w:val="Recuodecorpodetexto2"/>
              <w:ind w:left="0"/>
            </w:pPr>
            <w:r>
              <w:rPr>
                <w:i/>
              </w:rPr>
              <w:t>Colocar a origem do requisito. Pode ser uma entrevista, um questionário, ou outra técnica qualquer de elicitação de requisito aplicada.</w:t>
            </w:r>
          </w:p>
        </w:tc>
      </w:tr>
    </w:tbl>
    <w:p w:rsidR="00FF7459" w:rsidRDefault="00FF7459" w:rsidP="00FF7459">
      <w:pPr>
        <w:ind w:left="1440" w:firstLine="720"/>
      </w:pPr>
      <w:r w:rsidRPr="007D5C1C">
        <w:rPr>
          <w:b/>
          <w:bCs/>
          <w:sz w:val="20"/>
        </w:rPr>
        <w:t xml:space="preserve">Tabela </w:t>
      </w:r>
      <w:r>
        <w:rPr>
          <w:b/>
          <w:bCs/>
          <w:sz w:val="20"/>
        </w:rPr>
        <w:t>20</w:t>
      </w:r>
      <w:r w:rsidRPr="007D5C1C">
        <w:rPr>
          <w:b/>
          <w:bCs/>
          <w:sz w:val="20"/>
        </w:rPr>
        <w:t xml:space="preserve"> – </w:t>
      </w:r>
      <w:r>
        <w:rPr>
          <w:b/>
          <w:bCs/>
          <w:sz w:val="20"/>
        </w:rPr>
        <w:t>Requisitos Não Funcionais e suas Origens</w:t>
      </w:r>
    </w:p>
    <w:p w:rsidR="00633C0D" w:rsidRDefault="00633C0D" w:rsidP="00493E95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633C0D" w:rsidTr="00014DF2">
        <w:trPr>
          <w:trHeight w:val="371"/>
        </w:trPr>
        <w:tc>
          <w:tcPr>
            <w:tcW w:w="3119" w:type="dxa"/>
          </w:tcPr>
          <w:p w:rsidR="00633C0D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5386" w:type="dxa"/>
          </w:tcPr>
          <w:p w:rsidR="00633C0D" w:rsidRPr="00493E95" w:rsidRDefault="00633C0D" w:rsidP="00014DF2">
            <w:pPr>
              <w:pStyle w:val="Recuodecorpodetexto2"/>
              <w:ind w:left="0"/>
              <w:jc w:val="center"/>
              <w:rPr>
                <w:b/>
              </w:rPr>
            </w:pPr>
            <w:r>
              <w:rPr>
                <w:b/>
              </w:rPr>
              <w:t>Origem do caso de uso</w:t>
            </w:r>
          </w:p>
        </w:tc>
      </w:tr>
      <w:tr w:rsidR="00633C0D" w:rsidTr="00014DF2">
        <w:trPr>
          <w:trHeight w:val="414"/>
        </w:trPr>
        <w:tc>
          <w:tcPr>
            <w:tcW w:w="3119" w:type="dxa"/>
          </w:tcPr>
          <w:p w:rsidR="00633C0D" w:rsidRDefault="00633C0D" w:rsidP="00633C0D">
            <w:pPr>
              <w:pStyle w:val="Recuodecorpodetexto2"/>
              <w:ind w:left="0"/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633C0D" w:rsidRDefault="00633C0D" w:rsidP="00633C0D">
            <w:pPr>
              <w:pStyle w:val="Recuodecorpodetexto2"/>
              <w:ind w:left="0"/>
            </w:pPr>
            <w:r>
              <w:rPr>
                <w:i/>
              </w:rPr>
              <w:t>Colocar a origem do caso de uso. Pode ser uma entrevista, um questionário, ou outra técnica qualquer de elicitação de requisito aplicada.</w:t>
            </w:r>
          </w:p>
        </w:tc>
      </w:tr>
    </w:tbl>
    <w:p w:rsidR="00FF7459" w:rsidRDefault="00FF7459" w:rsidP="00FF7459">
      <w:pPr>
        <w:ind w:left="1440" w:firstLine="720"/>
      </w:pPr>
      <w:r w:rsidRPr="007D5C1C">
        <w:rPr>
          <w:b/>
          <w:bCs/>
          <w:sz w:val="20"/>
        </w:rPr>
        <w:t xml:space="preserve">Tabela </w:t>
      </w:r>
      <w:r>
        <w:rPr>
          <w:b/>
          <w:bCs/>
          <w:sz w:val="20"/>
        </w:rPr>
        <w:t>21</w:t>
      </w:r>
      <w:r w:rsidRPr="007D5C1C">
        <w:rPr>
          <w:b/>
          <w:bCs/>
          <w:sz w:val="20"/>
        </w:rPr>
        <w:t xml:space="preserve"> – </w:t>
      </w:r>
      <w:r>
        <w:rPr>
          <w:b/>
          <w:bCs/>
          <w:sz w:val="20"/>
        </w:rPr>
        <w:t>Casos de Uso e suas Origens</w:t>
      </w:r>
    </w:p>
    <w:p w:rsidR="00633C0D" w:rsidRDefault="00633C0D" w:rsidP="00493E95"/>
    <w:p w:rsidR="00CE63F3" w:rsidRDefault="00CE63F3" w:rsidP="00493E95">
      <w:r>
        <w:t>Observações:</w:t>
      </w:r>
    </w:p>
    <w:p w:rsidR="00CE63F3" w:rsidRDefault="00633C0D" w:rsidP="002314CB">
      <w:pPr>
        <w:numPr>
          <w:ilvl w:val="0"/>
          <w:numId w:val="3"/>
        </w:numPr>
      </w:pPr>
      <w:r>
        <w:t xml:space="preserve">Os exemplos acima não esgotam as possibilidades de referências cruzadas. </w:t>
      </w:r>
    </w:p>
    <w:p w:rsidR="00493E95" w:rsidRDefault="00493E95" w:rsidP="002314CB">
      <w:pPr>
        <w:numPr>
          <w:ilvl w:val="0"/>
          <w:numId w:val="3"/>
        </w:numPr>
      </w:pPr>
      <w:r>
        <w:t xml:space="preserve">Sugere-se que as referências sejam feitas usando </w:t>
      </w:r>
      <w:r w:rsidRPr="00493E95">
        <w:rPr>
          <w:i/>
        </w:rPr>
        <w:t>hiperlinks</w:t>
      </w:r>
      <w:r>
        <w:t xml:space="preserve"> sempre que possível.</w:t>
      </w:r>
    </w:p>
    <w:p w:rsidR="006714B3" w:rsidRDefault="006714B3" w:rsidP="006714B3"/>
    <w:p w:rsidR="006714B3" w:rsidRDefault="006714B3" w:rsidP="006714B3"/>
    <w:p w:rsidR="006714B3" w:rsidRDefault="006714B3" w:rsidP="006714B3"/>
    <w:p w:rsidR="006714B3" w:rsidRDefault="006714B3" w:rsidP="006714B3"/>
    <w:p w:rsidR="006714B3" w:rsidRDefault="006714B3" w:rsidP="006714B3"/>
    <w:p w:rsidR="006714B3" w:rsidRPr="00493E95" w:rsidRDefault="006714B3" w:rsidP="006714B3"/>
    <w:p w:rsidR="004E3612" w:rsidRPr="00C130BB" w:rsidRDefault="00187E5B" w:rsidP="00CE63F3">
      <w:pPr>
        <w:pStyle w:val="Ttulo1"/>
        <w:tabs>
          <w:tab w:val="clear" w:pos="0"/>
          <w:tab w:val="num" w:pos="426"/>
        </w:tabs>
      </w:pPr>
      <w:bookmarkStart w:id="57" w:name="_Toc380429115"/>
      <w:bookmarkStart w:id="58" w:name="_Toc498888702"/>
      <w:bookmarkEnd w:id="56"/>
      <w:r w:rsidRPr="00C130BB">
        <w:lastRenderedPageBreak/>
        <w:t>Bibliografia</w:t>
      </w:r>
      <w:bookmarkEnd w:id="57"/>
      <w:bookmarkEnd w:id="58"/>
    </w:p>
    <w:p w:rsidR="00B84EEE" w:rsidRDefault="00B84EEE" w:rsidP="00B84EEE">
      <w:pPr>
        <w:ind w:firstLine="720"/>
        <w:jc w:val="left"/>
        <w:rPr>
          <w:rStyle w:val="nfase"/>
          <w:bdr w:val="none" w:sz="0" w:space="0" w:color="auto" w:frame="1"/>
          <w:shd w:val="clear" w:color="auto" w:fill="FFFFFF"/>
        </w:rPr>
      </w:pP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 xml:space="preserve">Documento de </w:t>
      </w:r>
      <w:r>
        <w:rPr>
          <w:rStyle w:val="nfase"/>
          <w:i w:val="0"/>
          <w:bdr w:val="none" w:sz="0" w:space="0" w:color="auto" w:frame="1"/>
          <w:shd w:val="clear" w:color="auto" w:fill="FFFFFF"/>
        </w:rPr>
        <w:t>Requisitos</w:t>
      </w: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>. Disponível em:</w:t>
      </w:r>
      <w:r w:rsidRPr="00D17446">
        <w:rPr>
          <w:rStyle w:val="nfase"/>
          <w:bdr w:val="none" w:sz="0" w:space="0" w:color="auto" w:frame="1"/>
          <w:shd w:val="clear" w:color="auto" w:fill="FFFFFF"/>
        </w:rPr>
        <w:t xml:space="preserve"> </w:t>
      </w:r>
    </w:p>
    <w:p w:rsidR="00B84EEE" w:rsidRPr="00397BB3" w:rsidRDefault="00B84EEE" w:rsidP="00B84EEE">
      <w:pPr>
        <w:jc w:val="left"/>
        <w:rPr>
          <w:i/>
          <w:color w:val="333F49"/>
          <w:sz w:val="22"/>
          <w:shd w:val="clear" w:color="auto" w:fill="FFFFFF"/>
        </w:rPr>
      </w:pPr>
      <w:hyperlink r:id="rId12" w:history="1">
        <w:r w:rsidRPr="00397BB3">
          <w:rPr>
            <w:rStyle w:val="Hyperlink"/>
            <w:sz w:val="22"/>
          </w:rPr>
          <w:t>http://www.ftodf.com.br/tech-house/docs/publicacoes/engenharia/doc_requisitos_v2.0.pdf</w:t>
        </w:r>
      </w:hyperlink>
      <w:r w:rsidRPr="00397BB3">
        <w:rPr>
          <w:i/>
          <w:color w:val="333F49"/>
          <w:sz w:val="22"/>
          <w:shd w:val="clear" w:color="auto" w:fill="FFFFFF"/>
        </w:rPr>
        <w:t>.</w:t>
      </w:r>
    </w:p>
    <w:p w:rsidR="00B84EEE" w:rsidRDefault="00B84EEE" w:rsidP="00B84EEE">
      <w:pPr>
        <w:jc w:val="left"/>
        <w:rPr>
          <w:shd w:val="clear" w:color="auto" w:fill="FFFFFF"/>
        </w:rPr>
      </w:pPr>
      <w:r w:rsidRPr="00D17446">
        <w:rPr>
          <w:i/>
          <w:color w:val="333F49"/>
          <w:shd w:val="clear" w:color="auto" w:fill="FFFFFF"/>
        </w:rPr>
        <w:t xml:space="preserve"> </w:t>
      </w:r>
      <w:r w:rsidRPr="00D17446">
        <w:rPr>
          <w:shd w:val="clear" w:color="auto" w:fill="FFFFFF"/>
        </w:rPr>
        <w:t>Acesso em: 0</w:t>
      </w:r>
      <w:r>
        <w:rPr>
          <w:shd w:val="clear" w:color="auto" w:fill="FFFFFF"/>
        </w:rPr>
        <w:t>4</w:t>
      </w:r>
      <w:r w:rsidRPr="00D17446">
        <w:rPr>
          <w:shd w:val="clear" w:color="auto" w:fill="FFFFFF"/>
        </w:rPr>
        <w:t xml:space="preserve"> de Setembro de 2017.</w:t>
      </w:r>
    </w:p>
    <w:p w:rsidR="00187E5B" w:rsidRDefault="00B84EEE" w:rsidP="00B84EEE">
      <w:pPr>
        <w:ind w:firstLine="720"/>
        <w:jc w:val="left"/>
        <w:rPr>
          <w:shd w:val="clear" w:color="auto" w:fill="FFFFFF"/>
        </w:rPr>
      </w:pPr>
      <w:r>
        <w:rPr>
          <w:rStyle w:val="nfase"/>
          <w:i w:val="0"/>
          <w:bdr w:val="none" w:sz="0" w:space="0" w:color="auto" w:frame="1"/>
          <w:shd w:val="clear" w:color="auto" w:fill="FFFFFF"/>
        </w:rPr>
        <w:t xml:space="preserve">Modelo de </w:t>
      </w: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 xml:space="preserve">Documento de </w:t>
      </w:r>
      <w:r>
        <w:rPr>
          <w:rStyle w:val="nfase"/>
          <w:i w:val="0"/>
          <w:bdr w:val="none" w:sz="0" w:space="0" w:color="auto" w:frame="1"/>
          <w:shd w:val="clear" w:color="auto" w:fill="FFFFFF"/>
        </w:rPr>
        <w:t>Requisitos</w:t>
      </w:r>
      <w:r w:rsidRPr="00397BB3">
        <w:rPr>
          <w:rStyle w:val="nfase"/>
          <w:i w:val="0"/>
          <w:bdr w:val="none" w:sz="0" w:space="0" w:color="auto" w:frame="1"/>
          <w:shd w:val="clear" w:color="auto" w:fill="FFFFFF"/>
        </w:rPr>
        <w:t xml:space="preserve">. </w:t>
      </w:r>
      <w:r>
        <w:rPr>
          <w:rStyle w:val="nfase"/>
          <w:i w:val="0"/>
          <w:bdr w:val="none" w:sz="0" w:space="0" w:color="auto" w:frame="1"/>
          <w:shd w:val="clear" w:color="auto" w:fill="FFFFFF"/>
        </w:rPr>
        <w:t xml:space="preserve"> Professor Me. Ronaldo Lopes de Oliveira</w:t>
      </w:r>
      <w:r w:rsidRPr="00D17446">
        <w:rPr>
          <w:shd w:val="clear" w:color="auto" w:fill="FFFFFF"/>
        </w:rPr>
        <w:t>.</w:t>
      </w:r>
    </w:p>
    <w:p w:rsidR="00917B4D" w:rsidRDefault="00917B4D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6714B3" w:rsidRDefault="006714B3" w:rsidP="00B84EEE">
      <w:pPr>
        <w:ind w:firstLine="720"/>
        <w:jc w:val="left"/>
        <w:rPr>
          <w:shd w:val="clear" w:color="auto" w:fill="FFFFFF"/>
        </w:rPr>
      </w:pPr>
    </w:p>
    <w:p w:rsidR="00917B4D" w:rsidRDefault="00917B4D" w:rsidP="00B84EEE">
      <w:pPr>
        <w:ind w:firstLine="720"/>
        <w:jc w:val="left"/>
        <w:rPr>
          <w:shd w:val="clear" w:color="auto" w:fill="FFFFFF"/>
        </w:rPr>
      </w:pPr>
    </w:p>
    <w:p w:rsidR="00917B4D" w:rsidRPr="00B84EEE" w:rsidRDefault="00917B4D" w:rsidP="00B84EEE">
      <w:pPr>
        <w:ind w:firstLine="720"/>
        <w:jc w:val="left"/>
        <w:rPr>
          <w:shd w:val="clear" w:color="auto" w:fill="FFFFFF"/>
        </w:rPr>
      </w:pPr>
    </w:p>
    <w:p w:rsidR="003D3034" w:rsidRDefault="004E3612" w:rsidP="003D3034">
      <w:pPr>
        <w:pStyle w:val="Ttulo1"/>
        <w:tabs>
          <w:tab w:val="clear" w:pos="0"/>
          <w:tab w:val="num" w:pos="426"/>
        </w:tabs>
      </w:pPr>
      <w:bookmarkStart w:id="59" w:name="_Toc523237677"/>
      <w:bookmarkStart w:id="60" w:name="_Toc380429116"/>
      <w:bookmarkStart w:id="61" w:name="_Toc498888703"/>
      <w:r w:rsidRPr="00B84EEE">
        <w:lastRenderedPageBreak/>
        <w:t>Anexo</w:t>
      </w:r>
      <w:bookmarkEnd w:id="59"/>
      <w:bookmarkEnd w:id="60"/>
      <w:r w:rsidR="00917B4D">
        <w:t>s</w:t>
      </w:r>
      <w:bookmarkEnd w:id="61"/>
    </w:p>
    <w:p w:rsidR="00917B4D" w:rsidRDefault="00917B4D" w:rsidP="003D3034">
      <w:pPr>
        <w:pStyle w:val="Ttulo1"/>
        <w:numPr>
          <w:ilvl w:val="0"/>
          <w:numId w:val="0"/>
        </w:numPr>
        <w:jc w:val="center"/>
      </w:pPr>
      <w:bookmarkStart w:id="62" w:name="_Toc498888704"/>
      <w:r w:rsidRPr="00917B4D">
        <w:t>Anexo A – Modelo Conceitual</w:t>
      </w:r>
      <w:bookmarkEnd w:id="62"/>
    </w:p>
    <w:p w:rsidR="00917B4D" w:rsidRDefault="003D3034" w:rsidP="003D3034">
      <w:pPr>
        <w:ind w:left="-851"/>
      </w:pPr>
      <w:r>
        <w:rPr>
          <w:noProof/>
          <w:lang w:val="pt-PT" w:eastAsia="pt-PT"/>
        </w:rPr>
        <w:drawing>
          <wp:inline distT="0" distB="0" distL="0" distR="0">
            <wp:extent cx="6721583" cy="4391025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Conceitua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39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4D" w:rsidRDefault="00D56C5B" w:rsidP="00917B4D">
      <w:pPr>
        <w:rPr>
          <w:color w:val="FF0000"/>
        </w:rPr>
      </w:pPr>
      <w:hyperlink r:id="rId14" w:history="1">
        <w:r w:rsidRPr="00854A72">
          <w:rPr>
            <w:rStyle w:val="Hyperlink"/>
          </w:rPr>
          <w:t>https://github.com/matheusscarvalho/Qualidade-SW-2017-2/blob/master/02-Projeto/01-ResolveAi/01-GRE/01-Produtos/03-ModeloConceitual.pdf</w:t>
        </w:r>
      </w:hyperlink>
    </w:p>
    <w:p w:rsidR="00D56C5B" w:rsidRDefault="00D56C5B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3D3034">
      <w:pPr>
        <w:pStyle w:val="Ttulo2"/>
        <w:numPr>
          <w:ilvl w:val="0"/>
          <w:numId w:val="0"/>
        </w:numPr>
        <w:jc w:val="center"/>
      </w:pPr>
      <w:bookmarkStart w:id="63" w:name="_Toc498888705"/>
      <w:r w:rsidRPr="00917B4D">
        <w:lastRenderedPageBreak/>
        <w:t>Anexo B – Diagrama de Estado do conceito Problema</w:t>
      </w:r>
      <w:bookmarkEnd w:id="63"/>
    </w:p>
    <w:p w:rsidR="00917B4D" w:rsidRDefault="003D3034" w:rsidP="003D3034">
      <w:pPr>
        <w:ind w:left="-851"/>
      </w:pPr>
      <w:r>
        <w:rPr>
          <w:noProof/>
          <w:lang w:val="pt-PT" w:eastAsia="pt-PT"/>
        </w:rPr>
        <w:drawing>
          <wp:inline distT="0" distB="0" distL="0" distR="0">
            <wp:extent cx="6581775" cy="337253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aStat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8826" cy="337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Default="00917B4D" w:rsidP="00917B4D"/>
    <w:p w:rsidR="00917B4D" w:rsidRPr="00917B4D" w:rsidRDefault="00917B4D" w:rsidP="003D3034">
      <w:pPr>
        <w:pStyle w:val="Ttulo2"/>
        <w:numPr>
          <w:ilvl w:val="0"/>
          <w:numId w:val="0"/>
        </w:numPr>
        <w:jc w:val="center"/>
      </w:pPr>
      <w:bookmarkStart w:id="64" w:name="_Toc498888706"/>
      <w:r w:rsidRPr="00917B4D">
        <w:lastRenderedPageBreak/>
        <w:t>Anexo C – Protótipo</w:t>
      </w:r>
      <w:bookmarkEnd w:id="64"/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drawing>
          <wp:inline distT="0" distB="0" distL="0" distR="0" wp14:anchorId="055D41C4" wp14:editId="65B0B6F2">
            <wp:extent cx="6153150" cy="307114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159" cy="307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drawing>
          <wp:inline distT="0" distB="0" distL="0" distR="0" wp14:anchorId="312A5049" wp14:editId="3F56BDA9">
            <wp:extent cx="6153150" cy="303309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0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200775" cy="463414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463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643C52" w:rsidRDefault="00643C52" w:rsidP="00643C52">
      <w:pPr>
        <w:ind w:left="-567"/>
        <w:rPr>
          <w:noProof/>
          <w:lang w:val="pt-PT" w:eastAsia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6290198" cy="47148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198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C52" w:rsidRDefault="00643C52" w:rsidP="00643C52">
      <w:pPr>
        <w:ind w:left="-567"/>
        <w:rPr>
          <w:noProof/>
          <w:lang w:val="pt-PT" w:eastAsia="pt-PT"/>
        </w:rPr>
      </w:pPr>
    </w:p>
    <w:p w:rsidR="00917B4D" w:rsidRDefault="00917B4D" w:rsidP="00643C52">
      <w:pPr>
        <w:ind w:left="-567"/>
      </w:pPr>
    </w:p>
    <w:sectPr w:rsidR="00917B4D">
      <w:footerReference w:type="default" r:id="rId20"/>
      <w:pgSz w:w="11907" w:h="16840" w:code="9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4CB" w:rsidRDefault="002314CB">
      <w:r>
        <w:separator/>
      </w:r>
    </w:p>
  </w:endnote>
  <w:endnote w:type="continuationSeparator" w:id="0">
    <w:p w:rsidR="002314CB" w:rsidRDefault="0023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5F03" w:rsidRDefault="00C25F0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D1D61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C25F03" w:rsidRDefault="00C25F03">
    <w:pPr>
      <w:pStyle w:val="Rodap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4CB" w:rsidRDefault="002314CB">
      <w:r>
        <w:separator/>
      </w:r>
    </w:p>
  </w:footnote>
  <w:footnote w:type="continuationSeparator" w:id="0">
    <w:p w:rsidR="002314CB" w:rsidRDefault="00231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216FF0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68"/>
        </w:tabs>
        <w:ind w:left="568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32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C2D3F42"/>
    <w:multiLevelType w:val="hybridMultilevel"/>
    <w:tmpl w:val="1E003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61C8D"/>
    <w:multiLevelType w:val="hybridMultilevel"/>
    <w:tmpl w:val="FCD64B7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734"/>
    <w:rsid w:val="00014DF2"/>
    <w:rsid w:val="00021493"/>
    <w:rsid w:val="000308EB"/>
    <w:rsid w:val="00062662"/>
    <w:rsid w:val="00064412"/>
    <w:rsid w:val="00074530"/>
    <w:rsid w:val="000A796D"/>
    <w:rsid w:val="000E5952"/>
    <w:rsid w:val="000F0013"/>
    <w:rsid w:val="000F3DA6"/>
    <w:rsid w:val="00105EED"/>
    <w:rsid w:val="001670DB"/>
    <w:rsid w:val="00171CF6"/>
    <w:rsid w:val="00187E5B"/>
    <w:rsid w:val="001B1167"/>
    <w:rsid w:val="001D09E2"/>
    <w:rsid w:val="001E5647"/>
    <w:rsid w:val="00201D5C"/>
    <w:rsid w:val="00213B68"/>
    <w:rsid w:val="002314CB"/>
    <w:rsid w:val="00240592"/>
    <w:rsid w:val="002D0F66"/>
    <w:rsid w:val="002D78F4"/>
    <w:rsid w:val="00332EEE"/>
    <w:rsid w:val="00336957"/>
    <w:rsid w:val="0035199D"/>
    <w:rsid w:val="003765D6"/>
    <w:rsid w:val="00395E8B"/>
    <w:rsid w:val="003A273C"/>
    <w:rsid w:val="003C1F2B"/>
    <w:rsid w:val="003C5ADE"/>
    <w:rsid w:val="003C633D"/>
    <w:rsid w:val="003D04BD"/>
    <w:rsid w:val="003D1D61"/>
    <w:rsid w:val="003D2FD5"/>
    <w:rsid w:val="003D3034"/>
    <w:rsid w:val="003F21F7"/>
    <w:rsid w:val="004110B0"/>
    <w:rsid w:val="00415EF3"/>
    <w:rsid w:val="00434571"/>
    <w:rsid w:val="00445FE8"/>
    <w:rsid w:val="00453F20"/>
    <w:rsid w:val="00485F0A"/>
    <w:rsid w:val="00487D07"/>
    <w:rsid w:val="00493E95"/>
    <w:rsid w:val="004A77AE"/>
    <w:rsid w:val="004E3612"/>
    <w:rsid w:val="00522CF5"/>
    <w:rsid w:val="005609D5"/>
    <w:rsid w:val="00573162"/>
    <w:rsid w:val="00583434"/>
    <w:rsid w:val="00593A7D"/>
    <w:rsid w:val="005A4D29"/>
    <w:rsid w:val="005B58A2"/>
    <w:rsid w:val="005B5ED3"/>
    <w:rsid w:val="005C1504"/>
    <w:rsid w:val="005D446F"/>
    <w:rsid w:val="005F544B"/>
    <w:rsid w:val="005F6196"/>
    <w:rsid w:val="00600AA6"/>
    <w:rsid w:val="00604F2B"/>
    <w:rsid w:val="006168D5"/>
    <w:rsid w:val="00633C0D"/>
    <w:rsid w:val="0063653B"/>
    <w:rsid w:val="00642FDD"/>
    <w:rsid w:val="00643C52"/>
    <w:rsid w:val="00663548"/>
    <w:rsid w:val="006714B3"/>
    <w:rsid w:val="006B7A8E"/>
    <w:rsid w:val="006D20B8"/>
    <w:rsid w:val="00703F7A"/>
    <w:rsid w:val="00712000"/>
    <w:rsid w:val="00730D58"/>
    <w:rsid w:val="00732682"/>
    <w:rsid w:val="0074305B"/>
    <w:rsid w:val="0075100E"/>
    <w:rsid w:val="0079348F"/>
    <w:rsid w:val="007B4851"/>
    <w:rsid w:val="007C2489"/>
    <w:rsid w:val="007D1B3B"/>
    <w:rsid w:val="007D5C1C"/>
    <w:rsid w:val="007D7515"/>
    <w:rsid w:val="00805874"/>
    <w:rsid w:val="008268B9"/>
    <w:rsid w:val="00827513"/>
    <w:rsid w:val="00833544"/>
    <w:rsid w:val="00835700"/>
    <w:rsid w:val="00845074"/>
    <w:rsid w:val="00854377"/>
    <w:rsid w:val="008856B9"/>
    <w:rsid w:val="008D5A59"/>
    <w:rsid w:val="008F48D4"/>
    <w:rsid w:val="00912FF5"/>
    <w:rsid w:val="00917B4D"/>
    <w:rsid w:val="00925605"/>
    <w:rsid w:val="009504D8"/>
    <w:rsid w:val="00961475"/>
    <w:rsid w:val="00962E57"/>
    <w:rsid w:val="00975BDB"/>
    <w:rsid w:val="009831C6"/>
    <w:rsid w:val="00995318"/>
    <w:rsid w:val="009C12A4"/>
    <w:rsid w:val="009D2DA8"/>
    <w:rsid w:val="00A072F1"/>
    <w:rsid w:val="00A2313C"/>
    <w:rsid w:val="00A24BB7"/>
    <w:rsid w:val="00A54EA9"/>
    <w:rsid w:val="00B010CB"/>
    <w:rsid w:val="00B22C24"/>
    <w:rsid w:val="00B40EE7"/>
    <w:rsid w:val="00B413FF"/>
    <w:rsid w:val="00B62933"/>
    <w:rsid w:val="00B84EEE"/>
    <w:rsid w:val="00BB25AC"/>
    <w:rsid w:val="00BD6028"/>
    <w:rsid w:val="00BF64D9"/>
    <w:rsid w:val="00C00925"/>
    <w:rsid w:val="00C06EA1"/>
    <w:rsid w:val="00C130BB"/>
    <w:rsid w:val="00C25F03"/>
    <w:rsid w:val="00C83032"/>
    <w:rsid w:val="00CD304E"/>
    <w:rsid w:val="00CE06DC"/>
    <w:rsid w:val="00CE63F3"/>
    <w:rsid w:val="00D14A63"/>
    <w:rsid w:val="00D33032"/>
    <w:rsid w:val="00D37734"/>
    <w:rsid w:val="00D400E9"/>
    <w:rsid w:val="00D56C5B"/>
    <w:rsid w:val="00DA24E1"/>
    <w:rsid w:val="00DA7907"/>
    <w:rsid w:val="00DC6221"/>
    <w:rsid w:val="00DC7A9E"/>
    <w:rsid w:val="00DD2775"/>
    <w:rsid w:val="00DF3D6C"/>
    <w:rsid w:val="00E344F2"/>
    <w:rsid w:val="00E36753"/>
    <w:rsid w:val="00E442BD"/>
    <w:rsid w:val="00E4521C"/>
    <w:rsid w:val="00E574DB"/>
    <w:rsid w:val="00E83DCD"/>
    <w:rsid w:val="00E97C72"/>
    <w:rsid w:val="00EA6442"/>
    <w:rsid w:val="00EB1239"/>
    <w:rsid w:val="00EB2DC4"/>
    <w:rsid w:val="00EE69FC"/>
    <w:rsid w:val="00EF6399"/>
    <w:rsid w:val="00F0170B"/>
    <w:rsid w:val="00F05BCE"/>
    <w:rsid w:val="00F21D98"/>
    <w:rsid w:val="00F51CC1"/>
    <w:rsid w:val="00F60AF4"/>
    <w:rsid w:val="00F666AC"/>
    <w:rsid w:val="00F66832"/>
    <w:rsid w:val="00F67F60"/>
    <w:rsid w:val="00F71BFD"/>
    <w:rsid w:val="00F8183B"/>
    <w:rsid w:val="00FA108F"/>
    <w:rsid w:val="00FA2186"/>
    <w:rsid w:val="00FE65F7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240" w:after="12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before="120" w:after="120"/>
      <w:ind w:left="283"/>
    </w:pPr>
  </w:style>
  <w:style w:type="character" w:styleId="Nmerodepgina">
    <w:name w:val="page number"/>
    <w:basedOn w:val="Fontepargpadro"/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fim">
    <w:name w:val="endnote text"/>
    <w:basedOn w:val="Normal"/>
    <w:semiHidden/>
    <w:rPr>
      <w:sz w:val="20"/>
    </w:rPr>
  </w:style>
  <w:style w:type="character" w:styleId="Refdenotadefim">
    <w:name w:val="endnote reference"/>
    <w:semiHidden/>
    <w:rPr>
      <w:vertAlign w:val="superscript"/>
    </w:rPr>
  </w:style>
  <w:style w:type="paragraph" w:styleId="Recuodecorpodetexto3">
    <w:name w:val="Body Text Indent 3"/>
    <w:basedOn w:val="Normal"/>
    <w:pPr>
      <w:overflowPunct/>
      <w:autoSpaceDE/>
      <w:autoSpaceDN/>
      <w:adjustRightInd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Corpodetexto">
    <w:name w:val="Body Text"/>
    <w:basedOn w:val="Normal"/>
    <w:pPr>
      <w:tabs>
        <w:tab w:val="left" w:pos="8640"/>
      </w:tabs>
      <w:ind w:right="3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e">
    <w:name w:val="Emphasis"/>
    <w:uiPriority w:val="20"/>
    <w:qFormat/>
    <w:rPr>
      <w:i/>
    </w:rPr>
  </w:style>
  <w:style w:type="paragraph" w:styleId="Ttulo">
    <w:name w:val="Title"/>
    <w:basedOn w:val="Normal"/>
    <w:qFormat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customStyle="1" w:styleId="Figura">
    <w:name w:val="Figura"/>
    <w:basedOn w:val="ndicedeilustraes"/>
    <w:next w:val="Normal"/>
    <w:rsid w:val="00DC6221"/>
    <w:rPr>
      <w:b/>
      <w:sz w:val="22"/>
    </w:rPr>
  </w:style>
  <w:style w:type="paragraph" w:styleId="ndicedeilustraes">
    <w:name w:val="table of figures"/>
    <w:basedOn w:val="Normal"/>
    <w:next w:val="Normal"/>
    <w:uiPriority w:val="99"/>
    <w:rsid w:val="00DC6221"/>
    <w:pPr>
      <w:ind w:left="480" w:hanging="480"/>
    </w:pPr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EB1239"/>
    <w:rPr>
      <w:b/>
      <w:bCs/>
      <w:sz w:val="20"/>
    </w:rPr>
  </w:style>
  <w:style w:type="paragraph" w:styleId="NormalWeb">
    <w:name w:val="Normal (Web)"/>
    <w:basedOn w:val="Normal"/>
    <w:uiPriority w:val="99"/>
    <w:unhideWhenUsed/>
    <w:rsid w:val="005B5ED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numId w:val="0"/>
      </w:numPr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Hyperlink">
    <w:name w:val="Hyperlink"/>
    <w:uiPriority w:val="99"/>
    <w:unhideWhenUsed/>
    <w:rsid w:val="00732682"/>
    <w:rPr>
      <w:color w:val="0000FF"/>
      <w:u w:val="single"/>
    </w:rPr>
  </w:style>
  <w:style w:type="character" w:customStyle="1" w:styleId="fontstyle01">
    <w:name w:val="fontstyle01"/>
    <w:basedOn w:val="Fontepargpadro"/>
    <w:rsid w:val="003C63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25AC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pt-PT" w:eastAsia="pt-PT"/>
    </w:rPr>
  </w:style>
  <w:style w:type="paragraph" w:styleId="Textodebalo">
    <w:name w:val="Balloon Text"/>
    <w:basedOn w:val="Normal"/>
    <w:link w:val="TextodebaloChar"/>
    <w:rsid w:val="00B40E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40EE7"/>
    <w:rPr>
      <w:rFonts w:ascii="Tahoma" w:hAnsi="Tahoma" w:cs="Tahoma"/>
      <w:sz w:val="16"/>
      <w:szCs w:val="16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4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240" w:after="12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Ttulo9">
    <w:name w:val="heading 9"/>
    <w:aliases w:val="naoindice"/>
    <w:basedOn w:val="Normal"/>
    <w:next w:val="Normal"/>
    <w:qFormat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before="120" w:after="120"/>
      <w:ind w:left="283"/>
    </w:pPr>
  </w:style>
  <w:style w:type="character" w:styleId="Nmerodepgina">
    <w:name w:val="page number"/>
    <w:basedOn w:val="Fontepargpadro"/>
  </w:style>
  <w:style w:type="paragraph" w:customStyle="1" w:styleId="rosto">
    <w:name w:val="rosto"/>
    <w:basedOn w:val="Normal"/>
    <w:pPr>
      <w:spacing w:before="0" w:after="0"/>
    </w:pPr>
  </w:style>
  <w:style w:type="paragraph" w:styleId="Sumrio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Sumrio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Sumrio3">
    <w:name w:val="toc 3"/>
    <w:basedOn w:val="Normal"/>
    <w:next w:val="Normal"/>
    <w:semiHidden/>
    <w:pPr>
      <w:widowControl w:val="0"/>
      <w:tabs>
        <w:tab w:val="right" w:leader="dot" w:pos="8640"/>
      </w:tabs>
      <w:ind w:left="400"/>
    </w:pPr>
  </w:style>
  <w:style w:type="paragraph" w:styleId="Sumrio4">
    <w:name w:val="toc 4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Sumrio5">
    <w:name w:val="toc 5"/>
    <w:basedOn w:val="Normal"/>
    <w:next w:val="Normal"/>
    <w:semiHidden/>
    <w:pPr>
      <w:tabs>
        <w:tab w:val="right" w:leader="dot" w:pos="8640"/>
      </w:tabs>
      <w:ind w:left="960"/>
    </w:pPr>
  </w:style>
  <w:style w:type="paragraph" w:styleId="Sumrio6">
    <w:name w:val="toc 6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Sumrio7">
    <w:name w:val="toc 7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Sumrio8">
    <w:name w:val="toc 8"/>
    <w:basedOn w:val="Normal"/>
    <w:next w:val="Normal"/>
    <w:semiHidden/>
    <w:pPr>
      <w:tabs>
        <w:tab w:val="right" w:leader="dot" w:pos="8640"/>
      </w:tabs>
      <w:ind w:left="1680"/>
    </w:pPr>
  </w:style>
  <w:style w:type="paragraph" w:styleId="Sumrio9">
    <w:name w:val="toc 9"/>
    <w:basedOn w:val="Normal"/>
    <w:next w:val="Normal"/>
    <w:semiHidden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fim">
    <w:name w:val="endnote text"/>
    <w:basedOn w:val="Normal"/>
    <w:semiHidden/>
    <w:rPr>
      <w:sz w:val="20"/>
    </w:rPr>
  </w:style>
  <w:style w:type="character" w:styleId="Refdenotadefim">
    <w:name w:val="endnote reference"/>
    <w:semiHidden/>
    <w:rPr>
      <w:vertAlign w:val="superscript"/>
    </w:rPr>
  </w:style>
  <w:style w:type="paragraph" w:styleId="Recuodecorpodetexto3">
    <w:name w:val="Body Text Indent 3"/>
    <w:basedOn w:val="Normal"/>
    <w:pPr>
      <w:overflowPunct/>
      <w:autoSpaceDE/>
      <w:autoSpaceDN/>
      <w:adjustRightInd/>
      <w:spacing w:before="0" w:after="0"/>
      <w:ind w:left="1416"/>
      <w:textAlignment w:val="auto"/>
    </w:pPr>
  </w:style>
  <w:style w:type="paragraph" w:styleId="Textoembloco">
    <w:name w:val="Block Text"/>
    <w:basedOn w:val="Normal"/>
    <w:pPr>
      <w:ind w:left="720" w:right="3"/>
    </w:pPr>
  </w:style>
  <w:style w:type="paragraph" w:styleId="Recuodecorpodetexto2">
    <w:name w:val="Body Text Indent 2"/>
    <w:basedOn w:val="Normal"/>
    <w:pPr>
      <w:ind w:left="720"/>
    </w:pPr>
  </w:style>
  <w:style w:type="paragraph" w:styleId="Corpodetexto">
    <w:name w:val="Body Text"/>
    <w:basedOn w:val="Normal"/>
    <w:pPr>
      <w:tabs>
        <w:tab w:val="left" w:pos="8640"/>
      </w:tabs>
      <w:ind w:right="3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e">
    <w:name w:val="Emphasis"/>
    <w:uiPriority w:val="20"/>
    <w:qFormat/>
    <w:rPr>
      <w:i/>
    </w:rPr>
  </w:style>
  <w:style w:type="paragraph" w:styleId="Ttulo">
    <w:name w:val="Title"/>
    <w:basedOn w:val="Normal"/>
    <w:qFormat/>
    <w:pPr>
      <w:overflowPunct/>
      <w:autoSpaceDE/>
      <w:autoSpaceDN/>
      <w:adjustRightInd/>
      <w:spacing w:before="240"/>
      <w:jc w:val="center"/>
      <w:textAlignment w:val="auto"/>
    </w:pPr>
    <w:rPr>
      <w:rFonts w:ascii="Arial" w:hAnsi="Arial"/>
      <w:b/>
      <w:kern w:val="28"/>
      <w:sz w:val="32"/>
    </w:rPr>
  </w:style>
  <w:style w:type="paragraph" w:customStyle="1" w:styleId="Figura">
    <w:name w:val="Figura"/>
    <w:basedOn w:val="ndicedeilustraes"/>
    <w:next w:val="Normal"/>
    <w:rsid w:val="00DC6221"/>
    <w:rPr>
      <w:b/>
      <w:sz w:val="22"/>
    </w:rPr>
  </w:style>
  <w:style w:type="paragraph" w:styleId="ndicedeilustraes">
    <w:name w:val="table of figures"/>
    <w:basedOn w:val="Normal"/>
    <w:next w:val="Normal"/>
    <w:uiPriority w:val="99"/>
    <w:rsid w:val="00DC6221"/>
    <w:pPr>
      <w:ind w:left="480" w:hanging="480"/>
    </w:pPr>
  </w:style>
  <w:style w:type="table" w:styleId="Tabelacomgrade">
    <w:name w:val="Table Grid"/>
    <w:basedOn w:val="Tabelanormal"/>
    <w:rsid w:val="00E4521C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nhideWhenUsed/>
    <w:qFormat/>
    <w:rsid w:val="00EB1239"/>
    <w:rPr>
      <w:b/>
      <w:bCs/>
      <w:sz w:val="20"/>
    </w:rPr>
  </w:style>
  <w:style w:type="paragraph" w:styleId="NormalWeb">
    <w:name w:val="Normal (Web)"/>
    <w:basedOn w:val="Normal"/>
    <w:uiPriority w:val="99"/>
    <w:unhideWhenUsed/>
    <w:rsid w:val="005B5ED3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32682"/>
    <w:pPr>
      <w:keepLines/>
      <w:widowControl/>
      <w:numPr>
        <w:numId w:val="0"/>
      </w:numPr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Hyperlink">
    <w:name w:val="Hyperlink"/>
    <w:uiPriority w:val="99"/>
    <w:unhideWhenUsed/>
    <w:rsid w:val="00732682"/>
    <w:rPr>
      <w:color w:val="0000FF"/>
      <w:u w:val="single"/>
    </w:rPr>
  </w:style>
  <w:style w:type="character" w:customStyle="1" w:styleId="fontstyle01">
    <w:name w:val="fontstyle01"/>
    <w:basedOn w:val="Fontepargpadro"/>
    <w:rsid w:val="003C633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25AC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Cs w:val="24"/>
      <w:lang w:val="pt-PT" w:eastAsia="pt-PT"/>
    </w:rPr>
  </w:style>
  <w:style w:type="paragraph" w:styleId="Textodebalo">
    <w:name w:val="Balloon Text"/>
    <w:basedOn w:val="Normal"/>
    <w:link w:val="TextodebaloChar"/>
    <w:rsid w:val="00B40E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40EE7"/>
    <w:rPr>
      <w:rFonts w:ascii="Tahoma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5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93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52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85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8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1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16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ftodf.com.br/tech-house/docs/publicacoes/engenharia/doc_requisitos_v2.0.pdf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image" Target="media/image2.jp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matheusscarvalho/Qualidade-SW-2017-2/blob/master/02-Projeto/01-ResolveAi/01-GRE/01-Produtos/03-ModeloConceitual.pdf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Empresa\trabalhos%20e%20propostas\Tron\Processo-definido\ORS-tr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3BEFB-18E4-4B34-830F-72FB95A97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ORS-tron.dot</Template>
  <TotalTime>0</TotalTime>
  <Pages>22</Pages>
  <Words>3693</Words>
  <Characters>19944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Objetivos e Requisitos</vt:lpstr>
    </vt:vector>
  </TitlesOfParts>
  <Company>Hewlett-Packard</Company>
  <LinksUpToDate>false</LinksUpToDate>
  <CharactersWithSpaces>23590</CharactersWithSpaces>
  <SharedDoc>false</SharedDoc>
  <HLinks>
    <vt:vector size="192" baseType="variant"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_Toc387429957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_Toc387429956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_Toc387429955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_Toc387429954</vt:lpwstr>
      </vt:variant>
      <vt:variant>
        <vt:i4>1507391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_Toc387429953</vt:lpwstr>
      </vt:variant>
      <vt:variant>
        <vt:i4>1507391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_Toc387429952</vt:lpwstr>
      </vt:variant>
      <vt:variant>
        <vt:i4>1507391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_Toc387429951</vt:lpwstr>
      </vt:variant>
      <vt:variant>
        <vt:i4>1507391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_Toc387429950</vt:lpwstr>
      </vt:variant>
      <vt:variant>
        <vt:i4>1441855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_Toc387429949</vt:lpwstr>
      </vt:variant>
      <vt:variant>
        <vt:i4>1441855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_Toc387429948</vt:lpwstr>
      </vt:variant>
      <vt:variant>
        <vt:i4>1441855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_Toc387429947</vt:lpwstr>
      </vt:variant>
      <vt:variant>
        <vt:i4>1441855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_Toc387429946</vt:lpwstr>
      </vt:variant>
      <vt:variant>
        <vt:i4>1441855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_Toc387429945</vt:lpwstr>
      </vt:variant>
      <vt:variant>
        <vt:i4>1441855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_Toc387429944</vt:lpwstr>
      </vt:variant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_Toc387429943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_Toc387429942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_Toc387429941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_Toc387429940</vt:lpwstr>
      </vt:variant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_Toc387429939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_Toc387429938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_Toc387429937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_Toc387429936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_Toc387429935</vt:lpwstr>
      </vt:variant>
      <vt:variant>
        <vt:i4>1114175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_Toc387429934</vt:lpwstr>
      </vt:variant>
      <vt:variant>
        <vt:i4>1114175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_Toc387429933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_Toc387429932</vt:lpwstr>
      </vt:variant>
      <vt:variant>
        <vt:i4>1114175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_Toc387429931</vt:lpwstr>
      </vt:variant>
      <vt:variant>
        <vt:i4>1114175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_Toc387429930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_Toc387429929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_Toc387429928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_Toc387429927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_Toc387429926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Matheus</cp:lastModifiedBy>
  <cp:revision>2</cp:revision>
  <cp:lastPrinted>2001-08-29T03:10:00Z</cp:lastPrinted>
  <dcterms:created xsi:type="dcterms:W3CDTF">2017-11-19T23:05:00Z</dcterms:created>
  <dcterms:modified xsi:type="dcterms:W3CDTF">2017-11-19T23:05:00Z</dcterms:modified>
</cp:coreProperties>
</file>